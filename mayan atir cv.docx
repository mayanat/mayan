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"/>
        <w:gridCol w:w="134"/>
        <w:gridCol w:w="90"/>
        <w:gridCol w:w="2340"/>
        <w:gridCol w:w="270"/>
        <w:gridCol w:w="270"/>
        <w:gridCol w:w="720"/>
        <w:gridCol w:w="7236"/>
      </w:tblGrid>
      <w:tr w:rsidR="000334C1" w:rsidRPr="00EC0F79" w:rsidTr="000334C1">
        <w:trPr>
          <w:trHeight w:val="540"/>
        </w:trPr>
        <w:tc>
          <w:tcPr>
            <w:tcW w:w="540" w:type="dxa"/>
            <w:gridSpan w:val="3"/>
          </w:tcPr>
          <w:p w:rsidR="000334C1" w:rsidRDefault="000334C1">
            <w:pPr>
              <w:rPr>
                <w:lang w:bidi="he-IL"/>
              </w:rPr>
            </w:pPr>
          </w:p>
        </w:tc>
        <w:sdt>
          <w:sdtPr>
            <w:id w:val="-824886985"/>
            <w:placeholder>
              <w:docPart w:val="D21D60C42B5C406D990A2BB4B5387AE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40" w:type="dxa"/>
                <w:tcBorders>
                  <w:bottom w:val="single" w:sz="4" w:space="0" w:color="FFFFFF" w:themeColor="background1"/>
                </w:tcBorders>
              </w:tcPr>
              <w:p w:rsidR="000334C1" w:rsidRDefault="000334C1" w:rsidP="000334C1">
                <w:pPr>
                  <w:pStyle w:val="4"/>
                </w:pPr>
                <w:r>
                  <w:t>A B O U T  M E</w:t>
                </w:r>
              </w:p>
            </w:tc>
          </w:sdtContent>
        </w:sdt>
        <w:tc>
          <w:tcPr>
            <w:tcW w:w="540" w:type="dxa"/>
            <w:gridSpan w:val="2"/>
          </w:tcPr>
          <w:p w:rsidR="000334C1" w:rsidRDefault="000334C1"/>
        </w:tc>
        <w:tc>
          <w:tcPr>
            <w:tcW w:w="720" w:type="dxa"/>
            <w:vMerge w:val="restart"/>
          </w:tcPr>
          <w:p w:rsidR="000334C1" w:rsidRDefault="009D646A" w:rsidP="004A28EA">
            <w:r>
              <w:rPr>
                <w:noProof/>
                <w:lang w:bidi="he-IL"/>
              </w:rPr>
              <mc:AlternateContent>
                <mc:Choice Requires="wpg">
                  <w:drawing>
                    <wp:anchor distT="0" distB="0" distL="114300" distR="114300" simplePos="0" relativeHeight="251739136" behindDoc="1" locked="0" layoutInCell="1" allowOverlap="1" wp14:anchorId="1D32822D" wp14:editId="58BE7F7E">
                      <wp:simplePos x="0" y="0"/>
                      <wp:positionH relativeFrom="page">
                        <wp:posOffset>-2446020</wp:posOffset>
                      </wp:positionH>
                      <wp:positionV relativeFrom="margin">
                        <wp:posOffset>-1212850</wp:posOffset>
                      </wp:positionV>
                      <wp:extent cx="2669540" cy="13221970"/>
                      <wp:effectExtent l="0" t="0" r="0" b="0"/>
                      <wp:wrapNone/>
                      <wp:docPr id="94" name="Group 9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9540" cy="13221970"/>
                                <a:chOff x="0" y="0"/>
                                <a:chExt cx="2668270" cy="13218160"/>
                              </a:xfrm>
                            </wpg:grpSpPr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0" y="62198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6" name="Group 6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7" name="Rectangle 7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Triangle 8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Right Triangle 10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ight Triangle 11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0" y="93059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20" name="Group 20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21" name="Rectangle 21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Triangle 22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3" name="Right Triangle 23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Right Triangle 24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8" name="Group 78"/>
                              <wpg:cNvGrpSpPr/>
                              <wpg:grpSpPr>
                                <a:xfrm>
                                  <a:off x="0" y="3114675"/>
                                  <a:ext cx="2665095" cy="3912235"/>
                                  <a:chOff x="0" y="0"/>
                                  <a:chExt cx="2665730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79" name="Group 79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81" name="Rectangle 81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2" name="Triangle 3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3" name="Right Triangle 83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" name="Right Triangle 87"/>
                                <wps:cNvSpPr/>
                                <wps:spPr>
                                  <a:xfrm flipH="1">
                                    <a:off x="1330728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8" name="Group 88"/>
                              <wpg:cNvGrpSpPr/>
                              <wpg:grpSpPr>
                                <a:xfrm>
                                  <a:off x="0" y="0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89" name="Group 89"/>
                                <wpg:cNvGrpSpPr/>
                                <wpg:grpSpPr>
                                  <a:xfrm>
                                    <a:off x="0" y="882890"/>
                                    <a:ext cx="2665730" cy="3029436"/>
                                    <a:chOff x="0" y="-229481"/>
                                    <a:chExt cx="2665730" cy="3029452"/>
                                  </a:xfrm>
                                  <a:grpFill/>
                                </wpg:grpSpPr>
                                <wps:wsp>
                                  <wps:cNvPr id="90" name="Rectangle 90"/>
                                  <wps:cNvSpPr/>
                                  <wps:spPr>
                                    <a:xfrm>
                                      <a:off x="0" y="-229481"/>
                                      <a:ext cx="2665730" cy="2023598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1" name="Triangle 7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92" name="Right Triangle 92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" name="Right Triangle 93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70C515" id="Group 94" o:spid="_x0000_s1026" style="position:absolute;left:0;text-align:left;margin-left:-192.6pt;margin-top:-95.5pt;width:210.2pt;height:1041.1pt;z-index:-251577344;mso-position-horizontal-relative:page;mso-position-vertical-relative:margin;mso-width-relative:margin;mso-height-relative:margin" coordsize="26682,13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">
                      <v:group id="Group 12" o:spid="_x0000_s1027" style="position:absolute;top:62198;width:26682;height:39122" coordsize="26688,39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<v:group id="Group 6" o:spid="_x0000_s1028" style="position:absolute;top:10014;width:26657;height:29109" coordorigin=",-1108" coordsize="26657,291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  <v:rect id="Rectangle 7" o:spid="_x0000_s1029" style="position:absolute;top:-1108;width:26657;height:19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M2FcMA&#10;AADaAAAADwAAAGRycy9kb3ducmV2LnhtbESPzWrDMBCE74G8g9hAbomcHtLgRDZtoLQlh9L83LfS&#10;xja1VkZSbOftq0Khx2FmvmF25Whb0ZMPjWMFq2UGglg703Cl4Hx6WWxAhIhssHVMCu4UoCymkx3m&#10;xg38Sf0xViJBOOSooI6xy6UMuiaLYek64uRdnbcYk/SVNB6HBLetfMiytbTYcFqosaN9Tfr7eLMK&#10;Lu76PFj9xe/9/aO5vR681puDUvPZ+LQFEWmM/+G/9ptR8Ai/V9IN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M2FcMAAADaAAAADwAAAAAAAAAAAAAAAACYAgAAZHJzL2Rv&#10;d25yZXYueG1sUEsFBgAAAAAEAAQA9QAAAIgDAAAAAA==&#10;" filled="f" stroked="f" strokeweight="1pt"/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angle 8" o:spid="_x0000_s1030" type="#_x0000_t5" style="position:absolute;top:17941;width:26657;height:10058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TUp7wA&#10;AADaAAAADwAAAGRycy9kb3ducmV2LnhtbERPyQrCMBC9C/5DGMGbpi6IVqOIIBQ8uRw8Ds3YVptJ&#10;aaK2fr05CB4fb19tGlOKF9WusKxgNIxAEKdWF5wpuJz3gzkI55E1lpZJQUsONutuZ4Wxtm8+0uvk&#10;MxFC2MWoIPe+iqV0aU4G3dBWxIG72dqgD7DOpK7xHcJNKcdRNJMGCw4NOVa0yyl9nJ5GQTKf3vVh&#10;3LZTVyXXxScaTUyxV6rfa7ZLEJ4a/xf/3IlWELaGK+EGyP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/tNSnvAAAANoAAAAPAAAAAAAAAAAAAAAAAJgCAABkcnMvZG93bnJldi54&#10;bWxQSwUGAAAAAAQABAD1AAAAgQMAAAAA&#10;" filled="f" stroked="f" strokeweight="1pt"/>
                        </v:group>
                        <v:shapetype id="_x0000_t6" coordsize="21600,21600" o:spt="6" path="m,l,21600r21600,xe">
                          <v:stroke joinstyle="miter"/>
                          <v:path gradientshapeok="t" o:connecttype="custom" o:connectlocs="0,0;0,10800;0,21600;10800,21600;21600,21600;10800,10800" textboxrect="1800,12600,12600,19800"/>
                        </v:shapetype>
                        <v:shape id="Right Triangle 10" o:spid="_x0000_s1031" type="#_x0000_t6" style="position:absolute;width:1333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r95cUA&#10;AADbAAAADwAAAGRycy9kb3ducmV2LnhtbESPQUsDMRCF70L/Q5iCN5utUJW1aSmhlhbxYFvU47CZ&#10;7oZuJssmtuu/dw6Ctxnem/e+mS+H0KoL9clHNjCdFKCIq+g81waOh5e7J1ApIztsI5OBH0qwXIxu&#10;5li6eOV3uuxzrSSEU4kGmpy7UutUNRQwTWJHLNop9gGzrH2tXY9XCQ+tvi+KBx3QszQ02JFtqDrv&#10;v4OBtR38x2dl/deMH1/dm7W7zckbczseVs+gMg353/x3vXWCL/Tyiwy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v3lxQAAANsAAAAPAAAAAAAAAAAAAAAAAJgCAABkcnMv&#10;ZG93bnJldi54bWxQSwUGAAAAAAQABAD1AAAAigMAAAAA&#10;" filled="f" stroked="f" strokeweight="1pt"/>
                        <v:shape id="Right Triangle 11" o:spid="_x0000_s1032" type="#_x0000_t6" style="position:absolute;left:13353;width:13335;height:100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gwab8A&#10;AADbAAAADwAAAGRycy9kb3ducmV2LnhtbERP22oCMRB9L/gPYQTfatYipaxGEUEoKAUv+z5uxs3i&#10;ZrIkUePfm0Khb3M415kvk+3EnXxoHSuYjAsQxLXTLTcKTsfN+xeIEJE1do5JwZMCLBeDtzmW2j14&#10;T/dDbEQO4VCiAhNjX0oZakMWw9j1xJm7OG8xZugbqT0+crjt5EdRfEqLLecGgz2tDdXXw80qOP6E&#10;yvTTKqzovI235FO12xulRsO0moGIlOK/+M/9rfP8Cfz+kg+Qi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6DBpvwAAANsAAAAPAAAAAAAAAAAAAAAAAJgCAABkcnMvZG93bnJl&#10;di54bWxQSwUGAAAAAAQABAD1AAAAhAMAAAAA&#10;" filled="f" stroked="f" strokeweight="1pt"/>
                      </v:group>
                      <v:group id="Group 19" o:spid="_x0000_s1033" style="position:absolute;top:93059;width:26682;height:39122" coordsize="26688,39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<v:group id="Group 20" o:spid="_x0000_s1034" style="position:absolute;top:10014;width:26657;height:29109" coordorigin=",-1108" coordsize="26657,291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  <v:rect id="Rectangle 21" o:spid="_x0000_s1035" style="position:absolute;top:-1108;width:26657;height:19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R7TsIA&#10;AADbAAAADwAAAGRycy9kb3ducmV2LnhtbESPT2sCMRTE7wW/Q3iCt5rVg8hqFBXEFg+l/rk/k+fu&#10;4uZlSeLu+u2bQqHHYWZ+wyzXva1FSz5UjhVMxhkIYu1MxYWCy3n/PgcRIrLB2jEpeFGA9WrwtsTc&#10;uI6/qT3FQiQIhxwVlDE2uZRBl2QxjF1DnLy78xZjkr6QxmOX4LaW0yybSYsVp4USG9qVpB+np1Vw&#10;dfdtZ/WNP9vXV/U8HL3W86NSo2G/WYCI1Mf/8F/7wyiYTuD3S/oB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9HtOwgAAANsAAAAPAAAAAAAAAAAAAAAAAJgCAABkcnMvZG93&#10;bnJldi54bWxQSwUGAAAAAAQABAD1AAAAhwMAAAAA&#10;" filled="f" stroked="f" strokeweight="1pt"/>
                          <v:shape id="Triangle 22" o:spid="_x0000_s1036" type="#_x0000_t5" style="position:absolute;top:17941;width:26657;height:10058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omD8QA&#10;AADbAAAADwAAAGRycy9kb3ducmV2LnhtbESPQWuDQBSE74H+h+UVektWbQiJdZUQEISemuSQ48N9&#10;VVv3rbhbo/313UKhx2FmvmGyYja9mGh0nWUF8SYCQVxb3XGj4Hop13sQziNr7C2TgoUcFPnDKsNU&#10;2zu/0XT2jQgQdikqaL0fUild3ZJBt7EDcfDe7WjQBzk2Uo94D3DTyySKdtJgx2GhxYFOLdWf5y+j&#10;oNpvP/RrsixbN1S3w3cUP5uuVOrpcT6+gPA0+//wX7vSCpIEfr+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aJg/EAAAA2wAAAA8AAAAAAAAAAAAAAAAAmAIAAGRycy9k&#10;b3ducmV2LnhtbFBLBQYAAAAABAAEAPUAAACJAwAAAAA=&#10;" filled="f" stroked="f" strokeweight="1pt"/>
                        </v:group>
                        <v:shape id="Right Triangle 23" o:spid="_x0000_s1037" type="#_x0000_t6" style="position:absolute;width:1333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SpL8QA&#10;AADbAAAADwAAAGRycy9kb3ducmV2LnhtbESPQWsCMRSE74L/ITzBW82q1MpqlBLa0lI8VEU9PjbP&#10;3dDNy7JJdfvvG6HgcZiZb5jlunO1uFAbrGcF41EGgrjwxnKpYL97fZiDCBHZYO2ZFPxSgPWq31ti&#10;bvyVv+iyjaVIEA45KqhibHIpQ1GRwzDyDXHyzr51GJNsS2lavCa4q+Uky2bSoeW0UGFDuqLie/vj&#10;FLzozh6OhbanR376NButP97OVqnhoHtegIjUxXv4v/1uFEymcPuSf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0qS/EAAAA2wAAAA8AAAAAAAAAAAAAAAAAmAIAAGRycy9k&#10;b3ducmV2LnhtbFBLBQYAAAAABAAEAPUAAACJAwAAAAA=&#10;" filled="f" stroked="f" strokeweight="1pt"/>
                        <v:shape id="Right Triangle 24" o:spid="_x0000_s1038" type="#_x0000_t6" style="position:absolute;left:13353;width:13335;height:100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NZTMEA&#10;AADbAAAADwAAAGRycy9kb3ducmV2LnhtbESPQWsCMRSE7wX/Q3iCt5pVpMhqFBGEQqWgdu+vm+dm&#10;cfOyJFHjvzeFgsdhZr5hlutkO3EjH1rHCibjAgRx7XTLjYKf0+59DiJEZI2dY1LwoADr1eBtiaV2&#10;dz7Q7RgbkSEcSlRgYuxLKUNtyGIYu544e2fnLcYsfSO1x3uG205Oi+JDWmw5LxjsaWuovhyvVsHp&#10;O1Smn1VhQ79f8Zp8qvYHo9RomDYLEJFSfIX/259awXQGf1/yD5C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zWUzBAAAA2wAAAA8AAAAAAAAAAAAAAAAAmAIAAGRycy9kb3du&#10;cmV2LnhtbFBLBQYAAAAABAAEAPUAAACGAwAAAAA=&#10;" filled="f" stroked="f" strokeweight="1pt"/>
                      </v:group>
                      <v:group id="Group 78" o:spid="_x0000_s1039" style="position:absolute;top:31146;width:26650;height:39123" coordsize="26657,39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  <v:group id="Group 79" o:spid="_x0000_s1040" style="position:absolute;top:10014;width:26657;height:29109" coordorigin=",-1108" coordsize="26657,291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  <v:rect id="Rectangle 81" o:spid="_x0000_s1041" style="position:absolute;top:-1108;width:26657;height:19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IkdMIA&#10;AADbAAAADwAAAGRycy9kb3ducmV2LnhtbESPQWsCMRSE7wX/Q3iCt5q1B1lWo6ggVTyU2np/Js/d&#10;xc3LksTd9d83hUKPw8x8wyzXg21ERz7UjhXMphkIYu1MzaWC76/9aw4iRGSDjWNS8KQA69XoZYmF&#10;cT1/UneOpUgQDgUqqGJsCymDrshimLqWOHk35y3GJH0pjcc+wW0j37JsLi3WnBYqbGlXkb6fH1bB&#10;xd22vdVXPnbPj/rxfvJa5yelJuNhswARaYj/4b/2wSjIZ/D7Jf0A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kiR0wgAAANsAAAAPAAAAAAAAAAAAAAAAAJgCAABkcnMvZG93&#10;bnJldi54bWxQSwUGAAAAAAQABAD1AAAAhwMAAAAA&#10;" filled="f" stroked="f" strokeweight="1pt"/>
                          <v:shape id="Triangle 34" o:spid="_x0000_s1042" type="#_x0000_t5" style="position:absolute;top:17941;width:26657;height:10058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x5NcMA&#10;AADbAAAADwAAAGRycy9kb3ducmV2LnhtbESPT4vCMBTE78J+h/AW9mZTq0i3GkUEoeDJP4c9Pppn&#10;W21eShO13U9vhIU9DjPzG2a57k0jHtS52rKCSRSDIC6srrlUcD7txikI55E1NpZJwUAO1quP0RIz&#10;bZ98oMfRlyJA2GWooPK+zaR0RUUGXWRb4uBdbGfQB9mVUnf4DHDTyCSO59JgzWGhwpa2FRW3490o&#10;yNPZVe+TYZi5Nv/5/o0nU1PvlPr67DcLEJ56/x/+a+daQZrA+0v4AXL1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x5NcMAAADbAAAADwAAAAAAAAAAAAAAAACYAgAAZHJzL2Rv&#10;d25yZXYueG1sUEsFBgAAAAAEAAQA9QAAAIgDAAAAAA==&#10;" filled="f" stroked="f" strokeweight="1pt"/>
                        </v:group>
                        <v:shape id="Right Triangle 83" o:spid="_x0000_s1043" type="#_x0000_t6" style="position:absolute;width:1333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L2FcQA&#10;AADbAAAADwAAAGRycy9kb3ducmV2LnhtbESPQWsCMRSE70L/Q3iF3mq2Fq1sjSKhLYp4qIr2+Ng8&#10;d0M3L8sm1fXfG6HgcZiZb5jJrHO1OFEbrGcFL/0MBHHhjeVSwW77+TwGESKywdozKbhQgNn0oTfB&#10;3Pgzf9NpE0uRIBxyVFDF2ORShqIih6HvG+LkHX3rMCbZltK0eE5wV8tBlo2kQ8tpocKGdEXF7+bP&#10;KfjQnd0fCm1/hvy2Mmutl19Hq9TTYzd/BxGpi/fwf3thFIxf4fYl/QA5v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S9hXEAAAA2wAAAA8AAAAAAAAAAAAAAAAAmAIAAGRycy9k&#10;b3ducmV2LnhtbFBLBQYAAAAABAAEAPUAAACJAwAAAAA=&#10;" filled="f" stroked="f" strokeweight="1pt"/>
                        <v:shape id="Right Triangle 87" o:spid="_x0000_s1044" type="#_x0000_t6" style="position:absolute;left:13307;width:13335;height:100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eYAcEA&#10;AADbAAAADwAAAGRycy9kb3ducmV2LnhtbESPQWsCMRSE7wX/Q3hCbzVrkSqrUUQQCpaC2r2/bp6b&#10;xc3LkkRN/30jCB6HmfmGWayS7cSVfGgdKxiPChDEtdMtNwp+jtu3GYgQkTV2jknBHwVYLQcvCyy1&#10;u/GerofYiAzhUKICE2NfShlqQxbDyPXE2Ts5bzFm6RupPd4y3HbyvSg+pMWW84LBnjaG6vPhYhUc&#10;v0Nl+kkV1vS7i5fkU/W1N0q9DtN6DiJSis/wo/2pFcymcP+Sf4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5HmAHBAAAA2wAAAA8AAAAAAAAAAAAAAAAAmAIAAGRycy9kb3du&#10;cmV2LnhtbFBLBQYAAAAABAAEAPUAAACGAwAAAAA=&#10;" filled="f" stroked="f" strokeweight="1pt"/>
                      </v:group>
                      <v:group id="Group 88" o:spid="_x0000_s1045" style="position:absolute;width:26682;height:39122" coordsize="26688,39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    <v:group id="Group 89" o:spid="_x0000_s1046" style="position:absolute;top:8828;width:26657;height:30295" coordorigin=",-2294" coordsize="26657,302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      <v:rect id="Rectangle 90" o:spid="_x0000_s1047" style="position:absolute;top:-2294;width:26657;height:202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cXMsAA&#10;AADbAAAADwAAAGRycy9kb3ducmV2LnhtbERPz2vCMBS+D/wfwhO8zXQ7iHZG2QSZ4kGs2/0tebZl&#10;zUtJYlv/e3MQPH58v5frwTaiIx9qxwrephkIYu1MzaWCn/P2dQ4iRGSDjWNScKMA69XoZYm5cT2f&#10;qCtiKVIIhxwVVDG2uZRBV2QxTF1LnLiL8xZjgr6UxmOfwm0j37NsJi3WnBoqbGlTkf4vrlbBr7t8&#10;9Vb/8b67Hevr98FrPT8oNRkPnx8gIg3xKX64d0bBIq1PX9IPkK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QcXMsAAAADbAAAADwAAAAAAAAAAAAAAAACYAgAAZHJzL2Rvd25y&#10;ZXYueG1sUEsFBgAAAAAEAAQA9QAAAIUDAAAAAA==&#10;" filled="f" stroked="f" strokeweight="1pt"/>
                          <v:shape id="Triangle 74" o:spid="_x0000_s1048" type="#_x0000_t5" style="position:absolute;top:17941;width:26657;height:10058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dxn8QA&#10;AADbAAAADwAAAGRycy9kb3ducmV2LnhtbESPT2vCQBTE7wW/w/IEb3UTDUVTVxFBCHhq2kOPj+xr&#10;kjb7NmTX/PHTuwXB4zAzv2F2h9E0oqfO1ZYVxMsIBHFhdc2lgq/P8+sGhPPIGhvLpGAiB4f97GWH&#10;qbYDf1Cf+1IECLsUFVTet6mUrqjIoFvaljh4P7Yz6IPsSqk7HALcNHIVRW/SYM1hocKWThUVf/nV&#10;KMg2ya++rKYpcW32vb1F8drUZ6UW8/H4DsLT6J/hRzvTCrYx/H8JP0D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3cZ/EAAAA2wAAAA8AAAAAAAAAAAAAAAAAmAIAAGRycy9k&#10;b3ducmV2LnhtbFBLBQYAAAAABAAEAPUAAACJAwAAAAA=&#10;" filled="f" stroked="f" strokeweight="1pt"/>
                        </v:group>
                        <v:shape id="Right Triangle 92" o:spid="_x0000_s1049" type="#_x0000_t6" style="position:absolute;width:1333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fFU8QA&#10;AADbAAAADwAAAGRycy9kb3ducmV2LnhtbESPQWsCMRSE74L/ITzBW80qWOtqlBLa0lI8VEU9PjbP&#10;3dDNy7JJdfvvG6HgcZiZb5jlunO1uFAbrGcF41EGgrjwxnKpYL97fXgCESKywdozKfilAOtVv7fE&#10;3Pgrf9FlG0uRIBxyVFDF2ORShqIih2HkG+LknX3rMCbZltK0eE1wV8tJlj1Kh5bTQoUN6YqK7+2P&#10;U/CiO3s4Ftqepjz7NButP97OVqnhoHtegIjUxXv4v/1uFMwncPuSf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HxVPEAAAA2wAAAA8AAAAAAAAAAAAAAAAAmAIAAGRycy9k&#10;b3ducmV2LnhtbFBLBQYAAAAABAAEAPUAAACJAwAAAAA=&#10;" filled="f" stroked="f" strokeweight="1pt"/>
                        <v:shape id="Right Triangle 93" o:spid="_x0000_s1050" type="#_x0000_t6" style="position:absolute;left:13353;width:13335;height:100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UI38IA&#10;AADbAAAADwAAAGRycy9kb3ducmV2LnhtbESPQWsCMRSE7wX/Q3iCt5pVS6mrUUQoFCwFtXt/bp6b&#10;xc3LkkSN/74pFHocZuYbZrlOthM38qF1rGAyLkAQ10633Cj4Pr4/v4EIEVlj55gUPCjAejV4WmKp&#10;3Z33dDvERmQIhxIVmBj7UspQG7IYxq4nzt7ZeYsxS99I7fGe4baT06J4lRZbzgsGe9oaqi+Hq1Vw&#10;/AqV6V+qsKHTLl6TT9Xn3ig1GqbNAkSkFP/Df+0PrWA+g98v+QfI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pQjfwgAAANsAAAAPAAAAAAAAAAAAAAAAAJgCAABkcnMvZG93&#10;bnJldi54bWxQSwUGAAAAAAQABAD1AAAAhwMAAAAA&#10;" filled="f" stroked="f" strokeweight="1pt"/>
                      </v:group>
                      <w10:wrap anchorx="page" anchory="margin"/>
                    </v:group>
                  </w:pict>
                </mc:Fallback>
              </mc:AlternateContent>
            </w:r>
          </w:p>
        </w:tc>
        <w:tc>
          <w:tcPr>
            <w:tcW w:w="7236" w:type="dxa"/>
            <w:vMerge w:val="restart"/>
          </w:tcPr>
          <w:p w:rsidR="000334C1" w:rsidRPr="000334C1" w:rsidRDefault="007E7DAB" w:rsidP="007E7DAB">
            <w:pPr>
              <w:pStyle w:val="ab"/>
              <w:rPr>
                <w:lang w:val="it-IT"/>
              </w:rPr>
            </w:pPr>
            <w:r>
              <w:t>mayan atir</w:t>
            </w:r>
          </w:p>
          <w:p w:rsidR="000334C1" w:rsidRPr="000334C1" w:rsidRDefault="000E2578" w:rsidP="002E7306">
            <w:pPr>
              <w:pStyle w:val="ae"/>
              <w:rPr>
                <w:lang w:val="it-IT"/>
              </w:rPr>
            </w:pPr>
            <w:r w:rsidRPr="00FD4838">
              <w:rPr>
                <w:b/>
                <w:bCs/>
                <w:noProof/>
                <w:color w:val="000000"/>
                <w:sz w:val="27"/>
                <w:szCs w:val="27"/>
                <w:rtl/>
                <w:lang w:bidi="he-IL"/>
              </w:rPr>
              <mc:AlternateContent>
                <mc:Choice Requires="wps">
                  <w:drawing>
                    <wp:anchor distT="91440" distB="91440" distL="137160" distR="137160" simplePos="0" relativeHeight="251763712" behindDoc="0" locked="0" layoutInCell="0" allowOverlap="1" wp14:anchorId="624437E9" wp14:editId="6E21DB34">
                      <wp:simplePos x="0" y="0"/>
                      <wp:positionH relativeFrom="margin">
                        <wp:posOffset>4050665</wp:posOffset>
                      </wp:positionH>
                      <wp:positionV relativeFrom="margin">
                        <wp:posOffset>2818765</wp:posOffset>
                      </wp:positionV>
                      <wp:extent cx="417830" cy="580390"/>
                      <wp:effectExtent l="0" t="5080" r="0" b="0"/>
                      <wp:wrapSquare wrapText="bothSides"/>
                      <wp:docPr id="58" name="צורה אוטומטית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417830" cy="580390"/>
                              </a:xfrm>
                              <a:prstGeom prst="roundRect">
                                <a:avLst>
                                  <a:gd name="adj" fmla="val 13032"/>
                                </a:avLst>
                              </a:prstGeom>
                              <a:solidFill>
                                <a:schemeClr val="accent1"/>
                              </a:solidFill>
                              <a:extLst/>
                            </wps:spPr>
                            <wps:txbx>
                              <w:txbxContent>
                                <w:p w:rsidR="007B709E" w:rsidRPr="00FD4838" w:rsidRDefault="007B709E" w:rsidP="007B709E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7"/>
                                      <w:szCs w:val="27"/>
                                    </w:rPr>
                                    <w:t>OOP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24437E9" id="צורה אוטומטית 2" o:spid="_x0000_s1026" style="position:absolute;margin-left:318.95pt;margin-top:221.95pt;width:32.9pt;height:45.7pt;rotation:90;flip:x;z-index:25176371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" o:allowincell="f" fillcolor="#8a2387 [3204]" stroked="f">
                      <v:textbox>
                        <w:txbxContent>
                          <w:p w:rsidR="007B709E" w:rsidRPr="00FD4838" w:rsidRDefault="007B709E" w:rsidP="007B709E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OOP</w:t>
                            </w:r>
                          </w:p>
                        </w:txbxContent>
                      </v:textbox>
                      <w10:wrap type="square" anchorx="margin" anchory="margin"/>
                    </v:roundrect>
                  </w:pict>
                </mc:Fallback>
              </mc:AlternateContent>
            </w:r>
            <w:r w:rsidRPr="00FD4838">
              <w:rPr>
                <w:b/>
                <w:bCs/>
                <w:noProof/>
                <w:color w:val="000000"/>
                <w:sz w:val="27"/>
                <w:szCs w:val="27"/>
                <w:rtl/>
                <w:lang w:bidi="he-IL"/>
              </w:rPr>
              <mc:AlternateContent>
                <mc:Choice Requires="wps">
                  <w:drawing>
                    <wp:anchor distT="91440" distB="91440" distL="137160" distR="137160" simplePos="0" relativeHeight="251765760" behindDoc="0" locked="0" layoutInCell="0" allowOverlap="1" wp14:anchorId="0F142CF9" wp14:editId="140DFBAA">
                      <wp:simplePos x="0" y="0"/>
                      <wp:positionH relativeFrom="margin">
                        <wp:posOffset>3375660</wp:posOffset>
                      </wp:positionH>
                      <wp:positionV relativeFrom="margin">
                        <wp:posOffset>2747010</wp:posOffset>
                      </wp:positionV>
                      <wp:extent cx="417830" cy="722630"/>
                      <wp:effectExtent l="0" t="0" r="1270" b="1270"/>
                      <wp:wrapSquare wrapText="bothSides"/>
                      <wp:docPr id="59" name="צורה אוטומטית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417830" cy="722630"/>
                              </a:xfrm>
                              <a:prstGeom prst="roundRect">
                                <a:avLst>
                                  <a:gd name="adj" fmla="val 13032"/>
                                </a:avLst>
                              </a:prstGeom>
                              <a:solidFill>
                                <a:schemeClr val="accent1"/>
                              </a:solidFill>
                              <a:extLst/>
                            </wps:spPr>
                            <wps:txbx>
                              <w:txbxContent>
                                <w:p w:rsidR="007B709E" w:rsidRPr="00FD4838" w:rsidRDefault="007B709E" w:rsidP="007B709E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7"/>
                                      <w:szCs w:val="27"/>
                                    </w:rPr>
                                    <w:t>GitHub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142CF9" id="_x0000_s1027" style="position:absolute;margin-left:265.8pt;margin-top:216.3pt;width:32.9pt;height:56.9pt;rotation:90;flip:x;z-index:25176576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" o:allowincell="f" fillcolor="#8a2387 [3204]" stroked="f">
                      <v:textbox>
                        <w:txbxContent>
                          <w:p w:rsidR="007B709E" w:rsidRPr="00FD4838" w:rsidRDefault="007B709E" w:rsidP="007B709E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GitHub</w:t>
                            </w:r>
                          </w:p>
                        </w:txbxContent>
                      </v:textbox>
                      <w10:wrap type="square" anchorx="margin" anchory="margin"/>
                    </v:roundrect>
                  </w:pict>
                </mc:Fallback>
              </mc:AlternateContent>
            </w:r>
            <w:r w:rsidRPr="00FD4838">
              <w:rPr>
                <w:b/>
                <w:bCs/>
                <w:noProof/>
                <w:color w:val="000000"/>
                <w:sz w:val="27"/>
                <w:szCs w:val="27"/>
                <w:rtl/>
                <w:lang w:bidi="he-IL"/>
              </w:rPr>
              <mc:AlternateContent>
                <mc:Choice Requires="wps">
                  <w:drawing>
                    <wp:anchor distT="91440" distB="91440" distL="137160" distR="137160" simplePos="0" relativeHeight="251759616" behindDoc="0" locked="0" layoutInCell="0" allowOverlap="1" wp14:anchorId="4BF95449" wp14:editId="37236104">
                      <wp:simplePos x="0" y="0"/>
                      <wp:positionH relativeFrom="margin">
                        <wp:posOffset>2080260</wp:posOffset>
                      </wp:positionH>
                      <wp:positionV relativeFrom="margin">
                        <wp:posOffset>2252345</wp:posOffset>
                      </wp:positionV>
                      <wp:extent cx="417830" cy="1718945"/>
                      <wp:effectExtent l="0" t="2858" r="0" b="0"/>
                      <wp:wrapSquare wrapText="bothSides"/>
                      <wp:docPr id="55" name="צורה אוטומטית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417830" cy="1718945"/>
                              </a:xfrm>
                              <a:prstGeom prst="roundRect">
                                <a:avLst>
                                  <a:gd name="adj" fmla="val 13032"/>
                                </a:avLst>
                              </a:prstGeom>
                              <a:solidFill>
                                <a:schemeClr val="accent1"/>
                              </a:solidFill>
                              <a:extLst/>
                            </wps:spPr>
                            <wps:txbx>
                              <w:txbxContent>
                                <w:p w:rsidR="007B709E" w:rsidRPr="007B709E" w:rsidRDefault="007B709E" w:rsidP="00801143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cs/>
                                    </w:rPr>
                                  </w:pPr>
                                  <w:r w:rsidRPr="007B709E">
                                    <w:rPr>
                                      <w:color w:val="FFFFFF" w:themeColor="background1"/>
                                      <w:sz w:val="27"/>
                                      <w:szCs w:val="27"/>
                                    </w:rPr>
                                    <w:t>Visual Code</w:t>
                                  </w:r>
                                  <w:r w:rsidR="00801143">
                                    <w:rPr>
                                      <w:color w:val="FFFFFF" w:themeColor="background1"/>
                                      <w:sz w:val="27"/>
                                      <w:szCs w:val="27"/>
                                    </w:rPr>
                                    <w:t>/Studio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F95449" id="_x0000_s1028" style="position:absolute;margin-left:163.8pt;margin-top:177.35pt;width:32.9pt;height:135.35pt;rotation:90;flip:x;z-index:25175961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" o:allowincell="f" fillcolor="#8a2387 [3204]" stroked="f">
                      <v:textbox>
                        <w:txbxContent>
                          <w:p w:rsidR="007B709E" w:rsidRPr="007B709E" w:rsidRDefault="007B709E" w:rsidP="0080114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cs/>
                              </w:rPr>
                            </w:pPr>
                            <w:r w:rsidRPr="007B709E"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Visual Code</w:t>
                            </w:r>
                            <w:r w:rsidR="00801143"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/Studio</w:t>
                            </w:r>
                          </w:p>
                        </w:txbxContent>
                      </v:textbox>
                      <w10:wrap type="square" anchorx="margin" anchory="margin"/>
                    </v:roundrect>
                  </w:pict>
                </mc:Fallback>
              </mc:AlternateContent>
            </w:r>
            <w:r w:rsidRPr="00FD4838">
              <w:rPr>
                <w:b/>
                <w:bCs/>
                <w:noProof/>
                <w:color w:val="000000"/>
                <w:sz w:val="27"/>
                <w:szCs w:val="27"/>
                <w:rtl/>
                <w:lang w:bidi="he-IL"/>
              </w:rPr>
              <mc:AlternateContent>
                <mc:Choice Requires="wps">
                  <w:drawing>
                    <wp:anchor distT="91440" distB="91440" distL="137160" distR="137160" simplePos="0" relativeHeight="251749376" behindDoc="0" locked="0" layoutInCell="0" allowOverlap="1" wp14:anchorId="67B3F0B9" wp14:editId="7D26CDD5">
                      <wp:simplePos x="0" y="0"/>
                      <wp:positionH relativeFrom="margin">
                        <wp:posOffset>855980</wp:posOffset>
                      </wp:positionH>
                      <wp:positionV relativeFrom="margin">
                        <wp:posOffset>2783205</wp:posOffset>
                      </wp:positionV>
                      <wp:extent cx="417830" cy="604520"/>
                      <wp:effectExtent l="1905" t="0" r="3175" b="3175"/>
                      <wp:wrapSquare wrapText="bothSides"/>
                      <wp:docPr id="50" name="צורה אוטומטית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417830" cy="604520"/>
                              </a:xfrm>
                              <a:prstGeom prst="roundRect">
                                <a:avLst>
                                  <a:gd name="adj" fmla="val 13032"/>
                                </a:avLst>
                              </a:prstGeom>
                              <a:solidFill>
                                <a:schemeClr val="accent1"/>
                              </a:solidFill>
                              <a:extLst/>
                            </wps:spPr>
                            <wps:txbx>
                              <w:txbxContent>
                                <w:p w:rsidR="00FD4838" w:rsidRPr="00FD4838" w:rsidRDefault="00FD4838" w:rsidP="00FD4838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7"/>
                                      <w:szCs w:val="27"/>
                                    </w:rPr>
                                    <w:t>SQL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B3F0B9" id="_x0000_s1029" style="position:absolute;margin-left:67.4pt;margin-top:219.15pt;width:32.9pt;height:47.6pt;rotation:90;flip:x;z-index:25174937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" o:allowincell="f" fillcolor="#8a2387 [3204]" stroked="f">
                      <v:textbox>
                        <w:txbxContent>
                          <w:p w:rsidR="00FD4838" w:rsidRPr="00FD4838" w:rsidRDefault="00FD4838" w:rsidP="00FD483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SQL</w:t>
                            </w:r>
                          </w:p>
                        </w:txbxContent>
                      </v:textbox>
                      <w10:wrap type="square" anchorx="margin" anchory="margin"/>
                    </v:roundrect>
                  </w:pict>
                </mc:Fallback>
              </mc:AlternateContent>
            </w:r>
            <w:r w:rsidRPr="00FD4838">
              <w:rPr>
                <w:b/>
                <w:bCs/>
                <w:noProof/>
                <w:color w:val="000000"/>
                <w:sz w:val="27"/>
                <w:szCs w:val="27"/>
                <w:rtl/>
                <w:lang w:bidi="he-IL"/>
              </w:rPr>
              <mc:AlternateContent>
                <mc:Choice Requires="wps">
                  <w:drawing>
                    <wp:anchor distT="91440" distB="91440" distL="137160" distR="137160" simplePos="0" relativeHeight="251757568" behindDoc="0" locked="0" layoutInCell="0" allowOverlap="1" wp14:anchorId="4BF95449" wp14:editId="37236104">
                      <wp:simplePos x="0" y="0"/>
                      <wp:positionH relativeFrom="margin">
                        <wp:posOffset>3952240</wp:posOffset>
                      </wp:positionH>
                      <wp:positionV relativeFrom="margin">
                        <wp:posOffset>2263140</wp:posOffset>
                      </wp:positionV>
                      <wp:extent cx="417830" cy="580390"/>
                      <wp:effectExtent l="0" t="5080" r="0" b="0"/>
                      <wp:wrapSquare wrapText="bothSides"/>
                      <wp:docPr id="54" name="צורה אוטומטית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417830" cy="580390"/>
                              </a:xfrm>
                              <a:prstGeom prst="roundRect">
                                <a:avLst>
                                  <a:gd name="adj" fmla="val 13032"/>
                                </a:avLst>
                              </a:prstGeom>
                              <a:solidFill>
                                <a:schemeClr val="accent1"/>
                              </a:solidFill>
                              <a:extLst/>
                            </wps:spPr>
                            <wps:txbx>
                              <w:txbxContent>
                                <w:p w:rsidR="007B709E" w:rsidRPr="00FD4838" w:rsidRDefault="007B709E" w:rsidP="007B709E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7"/>
                                      <w:szCs w:val="27"/>
                                    </w:rPr>
                                    <w:t>CSS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F95449" id="_x0000_s1030" style="position:absolute;margin-left:311.2pt;margin-top:178.2pt;width:32.9pt;height:45.7pt;rotation:90;flip:x;z-index:25175756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" o:allowincell="f" fillcolor="#8a2387 [3204]" stroked="f">
                      <v:textbox>
                        <w:txbxContent>
                          <w:p w:rsidR="007B709E" w:rsidRPr="00FD4838" w:rsidRDefault="007B709E" w:rsidP="007B709E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CSS</w:t>
                            </w:r>
                          </w:p>
                        </w:txbxContent>
                      </v:textbox>
                      <w10:wrap type="square" anchorx="margin" anchory="margin"/>
                    </v:roundrect>
                  </w:pict>
                </mc:Fallback>
              </mc:AlternateContent>
            </w:r>
            <w:r w:rsidRPr="00FD4838">
              <w:rPr>
                <w:b/>
                <w:bCs/>
                <w:noProof/>
                <w:color w:val="000000"/>
                <w:sz w:val="27"/>
                <w:szCs w:val="27"/>
                <w:rtl/>
                <w:lang w:bidi="he-IL"/>
              </w:rPr>
              <mc:AlternateContent>
                <mc:Choice Requires="wps">
                  <w:drawing>
                    <wp:anchor distT="91440" distB="91440" distL="137160" distR="137160" simplePos="0" relativeHeight="251753472" behindDoc="0" locked="0" layoutInCell="0" allowOverlap="1" wp14:anchorId="4BF95449" wp14:editId="37236104">
                      <wp:simplePos x="0" y="0"/>
                      <wp:positionH relativeFrom="margin">
                        <wp:posOffset>3252470</wp:posOffset>
                      </wp:positionH>
                      <wp:positionV relativeFrom="margin">
                        <wp:posOffset>2172970</wp:posOffset>
                      </wp:positionV>
                      <wp:extent cx="417830" cy="720725"/>
                      <wp:effectExtent l="952" t="0" r="2223" b="2222"/>
                      <wp:wrapSquare wrapText="bothSides"/>
                      <wp:docPr id="52" name="צורה אוטומטית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417830" cy="720725"/>
                              </a:xfrm>
                              <a:prstGeom prst="roundRect">
                                <a:avLst>
                                  <a:gd name="adj" fmla="val 13032"/>
                                </a:avLst>
                              </a:prstGeom>
                              <a:solidFill>
                                <a:schemeClr val="accent1"/>
                              </a:solidFill>
                              <a:extLst/>
                            </wps:spPr>
                            <wps:txbx>
                              <w:txbxContent>
                                <w:p w:rsidR="00FD4838" w:rsidRPr="00FD4838" w:rsidRDefault="00FD4838" w:rsidP="00FD4838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7"/>
                                      <w:szCs w:val="27"/>
                                    </w:rPr>
                                    <w:t>HTML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F95449" id="_x0000_s1031" style="position:absolute;margin-left:256.1pt;margin-top:171.1pt;width:32.9pt;height:56.75pt;rotation:90;flip:x;z-index:25175347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" o:allowincell="f" fillcolor="#8a2387 [3204]" stroked="f">
                      <v:textbox>
                        <w:txbxContent>
                          <w:p w:rsidR="00FD4838" w:rsidRPr="00FD4838" w:rsidRDefault="00FD4838" w:rsidP="00FD483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HTML</w:t>
                            </w:r>
                          </w:p>
                        </w:txbxContent>
                      </v:textbox>
                      <w10:wrap type="square" anchorx="margin" anchory="margin"/>
                    </v:roundrect>
                  </w:pict>
                </mc:Fallback>
              </mc:AlternateContent>
            </w:r>
            <w:r w:rsidRPr="00FD4838">
              <w:rPr>
                <w:b/>
                <w:bCs/>
                <w:noProof/>
                <w:color w:val="000000"/>
                <w:sz w:val="27"/>
                <w:szCs w:val="27"/>
                <w:rtl/>
                <w:lang w:bidi="he-IL"/>
              </w:rPr>
              <mc:AlternateContent>
                <mc:Choice Requires="wps">
                  <w:drawing>
                    <wp:anchor distT="91440" distB="91440" distL="137160" distR="137160" simplePos="0" relativeHeight="251751424" behindDoc="0" locked="0" layoutInCell="0" allowOverlap="1" wp14:anchorId="43F82EA8" wp14:editId="2322C783">
                      <wp:simplePos x="0" y="0"/>
                      <wp:positionH relativeFrom="margin">
                        <wp:posOffset>2413000</wp:posOffset>
                      </wp:positionH>
                      <wp:positionV relativeFrom="margin">
                        <wp:posOffset>2125980</wp:posOffset>
                      </wp:positionV>
                      <wp:extent cx="417830" cy="836295"/>
                      <wp:effectExtent l="317" t="0" r="1588" b="1587"/>
                      <wp:wrapSquare wrapText="bothSides"/>
                      <wp:docPr id="51" name="צורה אוטומטית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417830" cy="836295"/>
                              </a:xfrm>
                              <a:prstGeom prst="roundRect">
                                <a:avLst>
                                  <a:gd name="adj" fmla="val 13032"/>
                                </a:avLst>
                              </a:prstGeom>
                              <a:solidFill>
                                <a:schemeClr val="accent1"/>
                              </a:solidFill>
                              <a:extLst/>
                            </wps:spPr>
                            <wps:txbx>
                              <w:txbxContent>
                                <w:p w:rsidR="00FD4838" w:rsidRPr="00FD4838" w:rsidRDefault="00FD4838" w:rsidP="00FD4838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7"/>
                                      <w:szCs w:val="27"/>
                                    </w:rPr>
                                    <w:t>JQuery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F82EA8" id="_x0000_s1032" style="position:absolute;margin-left:190pt;margin-top:167.4pt;width:32.9pt;height:65.85pt;rotation:90;flip:x;z-index:25175142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" o:allowincell="f" fillcolor="#8a2387 [3204]" stroked="f">
                      <v:textbox>
                        <w:txbxContent>
                          <w:p w:rsidR="00FD4838" w:rsidRPr="00FD4838" w:rsidRDefault="00FD4838" w:rsidP="00FD483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JQuery</w:t>
                            </w:r>
                          </w:p>
                        </w:txbxContent>
                      </v:textbox>
                      <w10:wrap type="square" anchorx="margin" anchory="margin"/>
                    </v:roundrect>
                  </w:pict>
                </mc:Fallback>
              </mc:AlternateContent>
            </w:r>
            <w:r w:rsidRPr="00FD4838">
              <w:rPr>
                <w:b/>
                <w:bCs/>
                <w:noProof/>
                <w:color w:val="000000"/>
                <w:sz w:val="27"/>
                <w:szCs w:val="27"/>
                <w:rtl/>
                <w:lang w:bidi="he-IL"/>
              </w:rPr>
              <mc:AlternateContent>
                <mc:Choice Requires="wps">
                  <w:drawing>
                    <wp:anchor distT="91440" distB="91440" distL="137160" distR="137160" simplePos="0" relativeHeight="251776000" behindDoc="0" locked="0" layoutInCell="0" allowOverlap="1" wp14:anchorId="6FC323F2" wp14:editId="2C46FA72">
                      <wp:simplePos x="0" y="0"/>
                      <wp:positionH relativeFrom="margin">
                        <wp:posOffset>1553210</wp:posOffset>
                      </wp:positionH>
                      <wp:positionV relativeFrom="margin">
                        <wp:posOffset>2155190</wp:posOffset>
                      </wp:positionV>
                      <wp:extent cx="417830" cy="805180"/>
                      <wp:effectExtent l="0" t="3175" r="0" b="0"/>
                      <wp:wrapSquare wrapText="bothSides"/>
                      <wp:docPr id="64" name="צורה אוטומטית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417830" cy="805180"/>
                              </a:xfrm>
                              <a:prstGeom prst="roundRect">
                                <a:avLst>
                                  <a:gd name="adj" fmla="val 13032"/>
                                </a:avLst>
                              </a:prstGeom>
                              <a:solidFill>
                                <a:schemeClr val="accent1"/>
                              </a:solidFill>
                              <a:extLst/>
                            </wps:spPr>
                            <wps:txbx>
                              <w:txbxContent>
                                <w:p w:rsidR="00801143" w:rsidRPr="00FD4838" w:rsidRDefault="00801143" w:rsidP="00801143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7"/>
                                      <w:szCs w:val="27"/>
                                    </w:rPr>
                                    <w:t>FireBase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C323F2" id="_x0000_s1033" style="position:absolute;margin-left:122.3pt;margin-top:169.7pt;width:32.9pt;height:63.4pt;rotation:90;flip:x;z-index:25177600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" o:allowincell="f" fillcolor="#8a2387 [3204]" stroked="f">
                      <v:textbox>
                        <w:txbxContent>
                          <w:p w:rsidR="00801143" w:rsidRPr="00FD4838" w:rsidRDefault="00801143" w:rsidP="0080114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FireBase</w:t>
                            </w:r>
                          </w:p>
                        </w:txbxContent>
                      </v:textbox>
                      <w10:wrap type="square" anchorx="margin" anchory="margin"/>
                    </v:roundrect>
                  </w:pict>
                </mc:Fallback>
              </mc:AlternateContent>
            </w:r>
            <w:r w:rsidRPr="00FD4838">
              <w:rPr>
                <w:b/>
                <w:bCs/>
                <w:noProof/>
                <w:color w:val="000000"/>
                <w:sz w:val="27"/>
                <w:szCs w:val="27"/>
                <w:rtl/>
                <w:lang w:bidi="he-IL"/>
              </w:rPr>
              <mc:AlternateContent>
                <mc:Choice Requires="wps">
                  <w:drawing>
                    <wp:anchor distT="91440" distB="91440" distL="137160" distR="137160" simplePos="0" relativeHeight="251761664" behindDoc="0" locked="0" layoutInCell="0" allowOverlap="1" wp14:anchorId="4100E686" wp14:editId="5A98788C">
                      <wp:simplePos x="0" y="0"/>
                      <wp:positionH relativeFrom="margin">
                        <wp:posOffset>845185</wp:posOffset>
                      </wp:positionH>
                      <wp:positionV relativeFrom="margin">
                        <wp:posOffset>2278380</wp:posOffset>
                      </wp:positionV>
                      <wp:extent cx="417830" cy="548005"/>
                      <wp:effectExtent l="0" t="7938" r="0" b="0"/>
                      <wp:wrapSquare wrapText="bothSides"/>
                      <wp:docPr id="56" name="צורה אוטומטית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417830" cy="548005"/>
                              </a:xfrm>
                              <a:prstGeom prst="roundRect">
                                <a:avLst>
                                  <a:gd name="adj" fmla="val 13032"/>
                                </a:avLst>
                              </a:prstGeom>
                              <a:solidFill>
                                <a:schemeClr val="accent1"/>
                              </a:solidFill>
                              <a:extLst/>
                            </wps:spPr>
                            <wps:txbx>
                              <w:txbxContent>
                                <w:p w:rsidR="007B709E" w:rsidRPr="007B709E" w:rsidRDefault="00801143" w:rsidP="007B709E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7"/>
                                      <w:szCs w:val="27"/>
                                    </w:rPr>
                                    <w:t>MVC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00E686" id="_x0000_s1034" style="position:absolute;margin-left:66.55pt;margin-top:179.4pt;width:32.9pt;height:43.15pt;rotation:90;flip:x;z-index:25176166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" o:allowincell="f" fillcolor="#8a2387 [3204]" stroked="f">
                      <v:textbox>
                        <w:txbxContent>
                          <w:p w:rsidR="007B709E" w:rsidRPr="007B709E" w:rsidRDefault="00801143" w:rsidP="007B709E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MVC</w:t>
                            </w:r>
                          </w:p>
                        </w:txbxContent>
                      </v:textbox>
                      <w10:wrap type="square" anchorx="margin" anchory="margin"/>
                    </v:roundrect>
                  </w:pict>
                </mc:Fallback>
              </mc:AlternateContent>
            </w:r>
            <w:r w:rsidRPr="00FD4838">
              <w:rPr>
                <w:b/>
                <w:bCs/>
                <w:noProof/>
                <w:color w:val="000000"/>
                <w:sz w:val="27"/>
                <w:szCs w:val="27"/>
                <w:rtl/>
                <w:lang w:bidi="he-IL"/>
              </w:rPr>
              <mc:AlternateContent>
                <mc:Choice Requires="wps">
                  <w:drawing>
                    <wp:anchor distT="91440" distB="91440" distL="137160" distR="137160" simplePos="0" relativeHeight="251769856" behindDoc="0" locked="0" layoutInCell="0" allowOverlap="1" wp14:anchorId="019E67AF" wp14:editId="34FC5C8C">
                      <wp:simplePos x="0" y="0"/>
                      <wp:positionH relativeFrom="margin">
                        <wp:posOffset>3766185</wp:posOffset>
                      </wp:positionH>
                      <wp:positionV relativeFrom="margin">
                        <wp:posOffset>1647190</wp:posOffset>
                      </wp:positionV>
                      <wp:extent cx="417830" cy="788670"/>
                      <wp:effectExtent l="5080" t="0" r="6350" b="6350"/>
                      <wp:wrapSquare wrapText="bothSides"/>
                      <wp:docPr id="61" name="צורה אוטומטית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417830" cy="788670"/>
                              </a:xfrm>
                              <a:prstGeom prst="roundRect">
                                <a:avLst>
                                  <a:gd name="adj" fmla="val 13032"/>
                                </a:avLst>
                              </a:prstGeom>
                              <a:solidFill>
                                <a:schemeClr val="accent1"/>
                              </a:solidFill>
                              <a:extLst/>
                            </wps:spPr>
                            <wps:txbx>
                              <w:txbxContent>
                                <w:p w:rsidR="00801143" w:rsidRPr="007B709E" w:rsidRDefault="00801143" w:rsidP="00801143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cs/>
                                      <w:lang w:bidi="he-IL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7"/>
                                      <w:szCs w:val="27"/>
                                      <w:lang w:bidi="he-IL"/>
                                    </w:rPr>
                                    <w:t>ASP.net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9E67AF" id="_x0000_s1035" style="position:absolute;margin-left:296.55pt;margin-top:129.7pt;width:32.9pt;height:62.1pt;rotation:90;flip:x;z-index:25176985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" o:allowincell="f" fillcolor="#8a2387 [3204]" stroked="f">
                      <v:textbox>
                        <w:txbxContent>
                          <w:p w:rsidR="00801143" w:rsidRPr="007B709E" w:rsidRDefault="00801143" w:rsidP="0080114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rtl/>
                                <w:cs/>
                                <w:lang w:bidi="he-IL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7"/>
                                <w:szCs w:val="27"/>
                                <w:lang w:bidi="he-IL"/>
                              </w:rPr>
                              <w:t>ASP.net</w:t>
                            </w:r>
                          </w:p>
                        </w:txbxContent>
                      </v:textbox>
                      <w10:wrap type="square" anchorx="margin" anchory="margin"/>
                    </v:roundrect>
                  </w:pict>
                </mc:Fallback>
              </mc:AlternateContent>
            </w:r>
            <w:r w:rsidRPr="00FD4838">
              <w:rPr>
                <w:b/>
                <w:bCs/>
                <w:noProof/>
                <w:color w:val="000000"/>
                <w:sz w:val="27"/>
                <w:szCs w:val="27"/>
                <w:rtl/>
                <w:lang w:bidi="he-IL"/>
              </w:rPr>
              <mc:AlternateContent>
                <mc:Choice Requires="wps">
                  <w:drawing>
                    <wp:anchor distT="91440" distB="91440" distL="137160" distR="137160" simplePos="0" relativeHeight="251771904" behindDoc="0" locked="0" layoutInCell="0" allowOverlap="1" wp14:anchorId="0182B34D" wp14:editId="0E253A90">
                      <wp:simplePos x="0" y="0"/>
                      <wp:positionH relativeFrom="margin">
                        <wp:posOffset>2893695</wp:posOffset>
                      </wp:positionH>
                      <wp:positionV relativeFrom="margin">
                        <wp:posOffset>1627505</wp:posOffset>
                      </wp:positionV>
                      <wp:extent cx="417830" cy="824230"/>
                      <wp:effectExtent l="6350" t="0" r="7620" b="7620"/>
                      <wp:wrapSquare wrapText="bothSides"/>
                      <wp:docPr id="62" name="צורה אוטומטית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417830" cy="824230"/>
                              </a:xfrm>
                              <a:prstGeom prst="roundRect">
                                <a:avLst>
                                  <a:gd name="adj" fmla="val 13032"/>
                                </a:avLst>
                              </a:prstGeom>
                              <a:solidFill>
                                <a:schemeClr val="accent1"/>
                              </a:solidFill>
                              <a:extLst/>
                            </wps:spPr>
                            <wps:txbx>
                              <w:txbxContent>
                                <w:p w:rsidR="00801143" w:rsidRPr="007B709E" w:rsidRDefault="00801143" w:rsidP="00801143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7"/>
                                      <w:szCs w:val="27"/>
                                    </w:rPr>
                                    <w:t>Node.js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82B34D" id="_x0000_s1036" style="position:absolute;margin-left:227.85pt;margin-top:128.15pt;width:32.9pt;height:64.9pt;rotation:90;flip:x;z-index:25177190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" o:allowincell="f" fillcolor="#8a2387 [3204]" stroked="f">
                      <v:textbox>
                        <w:txbxContent>
                          <w:p w:rsidR="00801143" w:rsidRPr="007B709E" w:rsidRDefault="00801143" w:rsidP="0080114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Node.js</w:t>
                            </w:r>
                          </w:p>
                        </w:txbxContent>
                      </v:textbox>
                      <w10:wrap type="square" anchorx="margin" anchory="margin"/>
                    </v:roundrect>
                  </w:pict>
                </mc:Fallback>
              </mc:AlternateContent>
            </w:r>
            <w:r w:rsidRPr="00FD4838">
              <w:rPr>
                <w:b/>
                <w:bCs/>
                <w:noProof/>
                <w:color w:val="000000"/>
                <w:sz w:val="27"/>
                <w:szCs w:val="27"/>
                <w:rtl/>
                <w:lang w:bidi="he-IL"/>
              </w:rPr>
              <mc:AlternateContent>
                <mc:Choice Requires="wps">
                  <w:drawing>
                    <wp:anchor distT="91440" distB="91440" distL="137160" distR="137160" simplePos="0" relativeHeight="251767808" behindDoc="0" locked="0" layoutInCell="0" allowOverlap="1" wp14:anchorId="0F142CF9" wp14:editId="140DFBAA">
                      <wp:simplePos x="0" y="0"/>
                      <wp:positionH relativeFrom="margin">
                        <wp:posOffset>1924050</wp:posOffset>
                      </wp:positionH>
                      <wp:positionV relativeFrom="margin">
                        <wp:posOffset>1527175</wp:posOffset>
                      </wp:positionV>
                      <wp:extent cx="417830" cy="1014095"/>
                      <wp:effectExtent l="6667" t="0" r="7938" b="7937"/>
                      <wp:wrapSquare wrapText="bothSides"/>
                      <wp:docPr id="60" name="צורה אוטומטית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417830" cy="1014095"/>
                              </a:xfrm>
                              <a:prstGeom prst="roundRect">
                                <a:avLst>
                                  <a:gd name="adj" fmla="val 13032"/>
                                </a:avLst>
                              </a:prstGeom>
                              <a:solidFill>
                                <a:schemeClr val="accent1"/>
                              </a:solidFill>
                              <a:extLst/>
                            </wps:spPr>
                            <wps:txbx>
                              <w:txbxContent>
                                <w:p w:rsidR="00074478" w:rsidRPr="00FD4838" w:rsidRDefault="00074478" w:rsidP="00074478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cs/>
                                    </w:rPr>
                                  </w:pPr>
                                  <w:r w:rsidRPr="00FD4838">
                                    <w:rPr>
                                      <w:color w:val="FFFFFF" w:themeColor="background1"/>
                                      <w:sz w:val="27"/>
                                      <w:szCs w:val="27"/>
                                    </w:rPr>
                                    <w:t>JavaScript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142CF9" id="_x0000_s1037" style="position:absolute;margin-left:151.5pt;margin-top:120.25pt;width:32.9pt;height:79.85pt;rotation:90;flip:x;z-index:25176780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" o:allowincell="f" fillcolor="#8a2387 [3204]" stroked="f">
                      <v:textbox>
                        <w:txbxContent>
                          <w:p w:rsidR="00074478" w:rsidRPr="00FD4838" w:rsidRDefault="00074478" w:rsidP="0007447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cs/>
                              </w:rPr>
                            </w:pPr>
                            <w:r w:rsidRPr="00FD4838"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JavaScript</w:t>
                            </w:r>
                          </w:p>
                        </w:txbxContent>
                      </v:textbox>
                      <w10:wrap type="square" anchorx="margin" anchory="margin"/>
                    </v:roundrect>
                  </w:pict>
                </mc:Fallback>
              </mc:AlternateContent>
            </w:r>
            <w:r w:rsidRPr="00FD4838">
              <w:rPr>
                <w:b/>
                <w:bCs/>
                <w:noProof/>
                <w:color w:val="000000"/>
                <w:sz w:val="27"/>
                <w:szCs w:val="27"/>
                <w:rtl/>
                <w:lang w:bidi="he-IL"/>
              </w:rPr>
              <mc:AlternateContent>
                <mc:Choice Requires="wps">
                  <w:drawing>
                    <wp:anchor distT="91440" distB="91440" distL="137160" distR="137160" simplePos="0" relativeHeight="251745280" behindDoc="0" locked="0" layoutInCell="0" allowOverlap="1" wp14:anchorId="5AB51E3B" wp14:editId="7155B5EA">
                      <wp:simplePos x="0" y="0"/>
                      <wp:positionH relativeFrom="margin">
                        <wp:posOffset>1155065</wp:posOffset>
                      </wp:positionH>
                      <wp:positionV relativeFrom="margin">
                        <wp:posOffset>1824990</wp:posOffset>
                      </wp:positionV>
                      <wp:extent cx="419735" cy="417195"/>
                      <wp:effectExtent l="1270" t="0" r="635" b="635"/>
                      <wp:wrapSquare wrapText="bothSides"/>
                      <wp:docPr id="46" name="צורה אוטומטית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419735" cy="417195"/>
                              </a:xfrm>
                              <a:prstGeom prst="roundRect">
                                <a:avLst>
                                  <a:gd name="adj" fmla="val 13032"/>
                                </a:avLst>
                              </a:prstGeom>
                              <a:solidFill>
                                <a:schemeClr val="accent1"/>
                              </a:solidFill>
                              <a:extLst/>
                            </wps:spPr>
                            <wps:txbx>
                              <w:txbxContent>
                                <w:p w:rsidR="00FD4838" w:rsidRPr="00074478" w:rsidRDefault="00FD4838" w:rsidP="00FD4838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color w:val="FFFFFF" w:themeColor="background1"/>
                                      <w:rtl/>
                                      <w:cs/>
                                    </w:rPr>
                                  </w:pPr>
                                  <w:r w:rsidRPr="00074478">
                                    <w:rPr>
                                      <w:color w:val="FFFFFF" w:themeColor="background1"/>
                                    </w:rPr>
                                    <w:t>C#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AB51E3B" id="_x0000_s1038" style="position:absolute;margin-left:90.95pt;margin-top:143.7pt;width:33.05pt;height:32.85pt;rotation:90;flip:x;z-index:25174528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" o:allowincell="f" fillcolor="#8a2387 [3204]" stroked="f">
                      <v:textbox>
                        <w:txbxContent>
                          <w:p w:rsidR="00FD4838" w:rsidRPr="00074478" w:rsidRDefault="00FD4838" w:rsidP="00FD483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cs/>
                              </w:rPr>
                            </w:pPr>
                            <w:r w:rsidRPr="00074478">
                              <w:rPr>
                                <w:color w:val="FFFFFF" w:themeColor="background1"/>
                              </w:rPr>
                              <w:t>C#</w:t>
                            </w:r>
                          </w:p>
                        </w:txbxContent>
                      </v:textbox>
                      <w10:wrap type="square" anchorx="margin" anchory="margin"/>
                    </v:roundrect>
                  </w:pict>
                </mc:Fallback>
              </mc:AlternateContent>
            </w:r>
            <w:r w:rsidRPr="00FD4838">
              <w:rPr>
                <w:b/>
                <w:bCs/>
                <w:noProof/>
                <w:color w:val="000000"/>
                <w:sz w:val="27"/>
                <w:szCs w:val="27"/>
                <w:rtl/>
                <w:lang w:bidi="he-IL"/>
              </w:rPr>
              <mc:AlternateContent>
                <mc:Choice Requires="wps">
                  <w:drawing>
                    <wp:anchor distT="91440" distB="91440" distL="137160" distR="137160" simplePos="0" relativeHeight="251773952" behindDoc="0" locked="0" layoutInCell="0" allowOverlap="1" wp14:anchorId="6FC323F2" wp14:editId="2C46FA72">
                      <wp:simplePos x="0" y="0"/>
                      <wp:positionH relativeFrom="margin">
                        <wp:posOffset>160655</wp:posOffset>
                      </wp:positionH>
                      <wp:positionV relativeFrom="margin">
                        <wp:posOffset>2719070</wp:posOffset>
                      </wp:positionV>
                      <wp:extent cx="417830" cy="728345"/>
                      <wp:effectExtent l="0" t="2858" r="0" b="0"/>
                      <wp:wrapSquare wrapText="bothSides"/>
                      <wp:docPr id="63" name="צורה אוטומטית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417830" cy="728345"/>
                              </a:xfrm>
                              <a:prstGeom prst="roundRect">
                                <a:avLst>
                                  <a:gd name="adj" fmla="val 13032"/>
                                </a:avLst>
                              </a:prstGeom>
                              <a:solidFill>
                                <a:schemeClr val="accent1"/>
                              </a:solidFill>
                              <a:extLst/>
                            </wps:spPr>
                            <wps:txbx>
                              <w:txbxContent>
                                <w:p w:rsidR="00801143" w:rsidRPr="00801143" w:rsidRDefault="00801143" w:rsidP="00801143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color w:val="FFFFFF" w:themeColor="background1"/>
                                      <w:sz w:val="26"/>
                                      <w:szCs w:val="26"/>
                                      <w:rtl/>
                                      <w:cs/>
                                    </w:rPr>
                                  </w:pPr>
                                  <w:r w:rsidRPr="00801143"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Mongo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C323F2" id="_x0000_s1039" style="position:absolute;margin-left:12.65pt;margin-top:214.1pt;width:32.9pt;height:57.35pt;rotation:90;flip:x;z-index:25177395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" o:allowincell="f" fillcolor="#8a2387 [3204]" stroked="f">
                      <v:textbox>
                        <w:txbxContent>
                          <w:p w:rsidR="00801143" w:rsidRPr="00801143" w:rsidRDefault="00801143" w:rsidP="0080114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6"/>
                                <w:szCs w:val="26"/>
                                <w:cs/>
                              </w:rPr>
                            </w:pPr>
                            <w:r w:rsidRPr="00801143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Mongo</w:t>
                            </w:r>
                          </w:p>
                        </w:txbxContent>
                      </v:textbox>
                      <w10:wrap type="square" anchorx="margin" anchory="margin"/>
                    </v:roundrect>
                  </w:pict>
                </mc:Fallback>
              </mc:AlternateContent>
            </w:r>
            <w:r w:rsidR="00801143" w:rsidRPr="00FD4838">
              <w:rPr>
                <w:b/>
                <w:bCs/>
                <w:noProof/>
                <w:color w:val="000000"/>
                <w:sz w:val="27"/>
                <w:szCs w:val="27"/>
                <w:rtl/>
                <w:lang w:bidi="he-IL"/>
              </w:rPr>
              <mc:AlternateContent>
                <mc:Choice Requires="wps">
                  <w:drawing>
                    <wp:anchor distT="91440" distB="91440" distL="137160" distR="137160" simplePos="0" relativeHeight="251778048" behindDoc="0" locked="0" layoutInCell="0" allowOverlap="1" wp14:anchorId="6FC323F2" wp14:editId="2C46FA72">
                      <wp:simplePos x="0" y="0"/>
                      <wp:positionH relativeFrom="margin">
                        <wp:posOffset>162560</wp:posOffset>
                      </wp:positionH>
                      <wp:positionV relativeFrom="margin">
                        <wp:posOffset>2195830</wp:posOffset>
                      </wp:positionV>
                      <wp:extent cx="417830" cy="722630"/>
                      <wp:effectExtent l="0" t="0" r="1270" b="1270"/>
                      <wp:wrapSquare wrapText="bothSides"/>
                      <wp:docPr id="74" name="צורה אוטומטית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417830" cy="722630"/>
                              </a:xfrm>
                              <a:prstGeom prst="roundRect">
                                <a:avLst>
                                  <a:gd name="adj" fmla="val 13032"/>
                                </a:avLst>
                              </a:prstGeom>
                              <a:solidFill>
                                <a:schemeClr val="accent1"/>
                              </a:solidFill>
                              <a:extLst/>
                            </wps:spPr>
                            <wps:txbx>
                              <w:txbxContent>
                                <w:p w:rsidR="00801143" w:rsidRPr="00FD4838" w:rsidRDefault="00801143" w:rsidP="00801143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7"/>
                                      <w:szCs w:val="27"/>
                                    </w:rPr>
                                    <w:t>Python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C323F2" id="_x0000_s1040" style="position:absolute;margin-left:12.8pt;margin-top:172.9pt;width:32.9pt;height:56.9pt;rotation:90;flip:x;z-index:25177804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" o:allowincell="f" fillcolor="#8a2387 [3204]" stroked="f">
                      <v:textbox>
                        <w:txbxContent>
                          <w:p w:rsidR="00801143" w:rsidRPr="00FD4838" w:rsidRDefault="00801143" w:rsidP="0080114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Python</w:t>
                            </w:r>
                          </w:p>
                        </w:txbxContent>
                      </v:textbox>
                      <w10:wrap type="square" anchorx="margin" anchory="margin"/>
                    </v:roundrect>
                  </w:pict>
                </mc:Fallback>
              </mc:AlternateContent>
            </w:r>
            <w:r w:rsidR="00074478" w:rsidRPr="00FD4838">
              <w:rPr>
                <w:b/>
                <w:bCs/>
                <w:noProof/>
                <w:color w:val="000000"/>
                <w:sz w:val="27"/>
                <w:szCs w:val="27"/>
                <w:rtl/>
                <w:lang w:bidi="he-IL"/>
              </w:rPr>
              <mc:AlternateContent>
                <mc:Choice Requires="wps">
                  <w:drawing>
                    <wp:anchor distT="91440" distB="91440" distL="137160" distR="137160" simplePos="0" relativeHeight="251741184" behindDoc="0" locked="0" layoutInCell="0" allowOverlap="1">
                      <wp:simplePos x="0" y="0"/>
                      <wp:positionH relativeFrom="margin">
                        <wp:posOffset>352425</wp:posOffset>
                      </wp:positionH>
                      <wp:positionV relativeFrom="margin">
                        <wp:posOffset>1489710</wp:posOffset>
                      </wp:positionV>
                      <wp:extent cx="418465" cy="1114425"/>
                      <wp:effectExtent l="0" t="5080" r="0" b="0"/>
                      <wp:wrapSquare wrapText="bothSides"/>
                      <wp:docPr id="306" name="צורה אוטומטית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6200000" flipH="1">
                                <a:off x="0" y="0"/>
                                <a:ext cx="418465" cy="1114425"/>
                              </a:xfrm>
                              <a:prstGeom prst="roundRect">
                                <a:avLst>
                                  <a:gd name="adj" fmla="val 13032"/>
                                </a:avLst>
                              </a:prstGeom>
                              <a:solidFill>
                                <a:schemeClr val="accent1"/>
                              </a:solidFill>
                              <a:extLst/>
                            </wps:spPr>
                            <wps:txbx>
                              <w:txbxContent>
                                <w:p w:rsidR="00FD4838" w:rsidRPr="00074478" w:rsidRDefault="00FD4838" w:rsidP="00FD4838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color w:val="FFFFFF" w:themeColor="background1"/>
                                      <w:rtl/>
                                      <w:cs/>
                                    </w:rPr>
                                  </w:pPr>
                                  <w:r w:rsidRPr="00074478">
                                    <w:rPr>
                                      <w:color w:val="FFFFFF" w:themeColor="background1"/>
                                    </w:rPr>
                                    <w:t>Angular-v8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_x0000_s1041" style="position:absolute;margin-left:27.75pt;margin-top:117.3pt;width:32.95pt;height:87.75pt;rotation:90;flip:x;z-index:25174118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" o:allowincell="f" fillcolor="#8a2387 [3204]" stroked="f">
                      <v:textbox>
                        <w:txbxContent>
                          <w:p w:rsidR="00FD4838" w:rsidRPr="00074478" w:rsidRDefault="00FD4838" w:rsidP="00FD483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cs/>
                              </w:rPr>
                            </w:pPr>
                            <w:r w:rsidRPr="00074478">
                              <w:rPr>
                                <w:color w:val="FFFFFF" w:themeColor="background1"/>
                              </w:rPr>
                              <w:t>Angular-v8</w:t>
                            </w:r>
                          </w:p>
                        </w:txbxContent>
                      </v:textbox>
                      <w10:wrap type="square" anchorx="margin" anchory="margin"/>
                    </v:roundrect>
                  </w:pict>
                </mc:Fallback>
              </mc:AlternateContent>
            </w:r>
            <w:r w:rsidR="007E7DAB" w:rsidRPr="007E7DAB">
              <w:t>full stack developer</w:t>
            </w:r>
          </w:p>
          <w:sdt>
            <w:sdtPr>
              <w:id w:val="-517156477"/>
              <w:placeholder>
                <w:docPart w:val="4F9E1C9C954046889334B280C03C5687"/>
              </w:placeholder>
              <w:temporary/>
              <w:showingPlcHdr/>
              <w15:appearance w15:val="hidden"/>
            </w:sdtPr>
            <w:sdtEndPr/>
            <w:sdtContent>
              <w:p w:rsidR="00C4276F" w:rsidRPr="000E2578" w:rsidRDefault="00C4276F" w:rsidP="000E2578">
                <w:pPr>
                  <w:pStyle w:val="1"/>
                </w:pPr>
                <w:r>
                  <w:t>Skills</w:t>
                </w:r>
              </w:p>
            </w:sdtContent>
          </w:sdt>
          <w:p w:rsidR="000334C1" w:rsidRDefault="007E7DAB" w:rsidP="007E7DAB">
            <w:pPr>
              <w:pStyle w:val="1"/>
            </w:pPr>
            <w:r>
              <w:t>education</w:t>
            </w:r>
          </w:p>
          <w:p w:rsidR="00842BDF" w:rsidRPr="006F40A3" w:rsidRDefault="00842BDF" w:rsidP="00842BDF">
            <w:pPr>
              <w:ind w:left="1418" w:hanging="1424"/>
            </w:pPr>
            <w:r w:rsidRPr="006F40A3">
              <w:t xml:space="preserve">2019       </w:t>
            </w:r>
            <w:r>
              <w:t xml:space="preserve">       </w:t>
            </w:r>
            <w:r w:rsidRPr="006F40A3">
              <w:rPr>
                <w:b/>
                <w:bCs/>
              </w:rPr>
              <w:t xml:space="preserve">Web Application Development (Full Stack) </w:t>
            </w:r>
            <w:r w:rsidRPr="006F40A3">
              <w:rPr>
                <w:rFonts w:hint="cs"/>
                <w:rtl/>
              </w:rPr>
              <w:t>-</w:t>
            </w:r>
            <w:r w:rsidRPr="006F40A3">
              <w:t xml:space="preserve"> </w:t>
            </w:r>
          </w:p>
          <w:p w:rsidR="00842BDF" w:rsidRPr="00842BDF" w:rsidRDefault="00842BDF" w:rsidP="00842BDF">
            <w:pPr>
              <w:ind w:left="1418" w:hanging="1424"/>
              <w:rPr>
                <w:color w:val="000000"/>
                <w:sz w:val="27"/>
                <w:szCs w:val="27"/>
              </w:rPr>
            </w:pPr>
            <w:r>
              <w:rPr>
                <w:b/>
                <w:bCs/>
              </w:rPr>
              <w:t xml:space="preserve">                      </w:t>
            </w:r>
            <w:r w:rsidRPr="006F40A3">
              <w:rPr>
                <w:b/>
                <w:bCs/>
              </w:rPr>
              <w:t xml:space="preserve">Ministry Of Employment - </w:t>
            </w:r>
            <w:r w:rsidRPr="006F40A3">
              <w:t>Ashkelon Academic Collage</w:t>
            </w:r>
            <w:r w:rsidR="000074FF">
              <w:t>.</w:t>
            </w:r>
          </w:p>
          <w:p w:rsidR="00842BDF" w:rsidRPr="00A345B3" w:rsidRDefault="00842BDF" w:rsidP="00842BDF">
            <w:r w:rsidRPr="00A345B3">
              <w:t>2010</w:t>
            </w:r>
            <w:r w:rsidRPr="00A345B3">
              <w:tab/>
            </w:r>
            <w:r>
              <w:tab/>
            </w:r>
            <w:r w:rsidRPr="001F1B3D">
              <w:rPr>
                <w:b/>
                <w:bCs/>
              </w:rPr>
              <w:t>BA in Social Work</w:t>
            </w:r>
            <w:r w:rsidRPr="00A345B3">
              <w:t xml:space="preserve"> from University of Haifa, Israel</w:t>
            </w:r>
            <w:r w:rsidR="000074FF">
              <w:t>.</w:t>
            </w:r>
          </w:p>
          <w:p w:rsidR="00842BDF" w:rsidRDefault="00842BDF" w:rsidP="00842BDF">
            <w:r w:rsidRPr="00A345B3">
              <w:t>2004</w:t>
            </w:r>
            <w:r w:rsidRPr="00A345B3">
              <w:tab/>
            </w:r>
            <w:r>
              <w:tab/>
            </w:r>
            <w:r w:rsidRPr="001F1B3D">
              <w:rPr>
                <w:b/>
                <w:bCs/>
              </w:rPr>
              <w:t>Graduated from Alliance High School</w:t>
            </w:r>
            <w:r>
              <w:t>- 5 unites</w:t>
            </w:r>
          </w:p>
          <w:p w:rsidR="007E7DAB" w:rsidRDefault="00842BDF" w:rsidP="00CD0C86">
            <w:r>
              <w:t xml:space="preserve">                      </w:t>
            </w:r>
            <w:r w:rsidR="000074FF">
              <w:t>Computer</w:t>
            </w:r>
            <w:r>
              <w:t xml:space="preserve"> science</w:t>
            </w:r>
            <w:r w:rsidRPr="00A345B3">
              <w:t>, Haifa, Israel</w:t>
            </w:r>
            <w:r w:rsidR="000074FF">
              <w:t>.</w:t>
            </w:r>
          </w:p>
          <w:sdt>
            <w:sdtPr>
              <w:id w:val="1696962928"/>
              <w:placeholder>
                <w:docPart w:val="98019C65D8C94C5BBB154241D47E8F1D"/>
              </w:placeholder>
              <w:temporary/>
              <w:showingPlcHdr/>
              <w15:appearance w15:val="hidden"/>
            </w:sdtPr>
            <w:sdtEndPr/>
            <w:sdtContent>
              <w:p w:rsidR="000334C1" w:rsidRDefault="000334C1" w:rsidP="00EC0F79">
                <w:pPr>
                  <w:pStyle w:val="1"/>
                </w:pPr>
                <w:r>
                  <w:t>Experience</w:t>
                </w:r>
              </w:p>
            </w:sdtContent>
          </w:sdt>
          <w:p w:rsidR="000334C1" w:rsidRDefault="00CD0C86" w:rsidP="00CD0C86">
            <w:pPr>
              <w:pStyle w:val="2"/>
            </w:pPr>
            <w:r>
              <w:rPr>
                <w:b/>
                <w:bCs/>
                <w:sz w:val="24"/>
                <w:szCs w:val="24"/>
              </w:rPr>
              <w:t>Social Worker</w:t>
            </w:r>
            <w:r w:rsidR="0045399F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(</w:t>
            </w:r>
            <w:r w:rsidR="0045399F">
              <w:rPr>
                <w:b/>
                <w:bCs/>
                <w:sz w:val="24"/>
                <w:szCs w:val="24"/>
              </w:rPr>
              <w:t>multiple roles)</w:t>
            </w:r>
          </w:p>
          <w:p w:rsidR="000334C1" w:rsidRDefault="00CD0C86" w:rsidP="00EC0F79">
            <w:pPr>
              <w:pStyle w:val="3"/>
            </w:pPr>
            <w:r>
              <w:t>2011-2019</w:t>
            </w:r>
            <w:bookmarkStart w:id="0" w:name="_GoBack"/>
            <w:bookmarkEnd w:id="0"/>
          </w:p>
          <w:p w:rsidR="00CB3F7F" w:rsidRDefault="00CB3F7F" w:rsidP="00CB3F7F">
            <w:pPr>
              <w:spacing w:line="240" w:lineRule="auto"/>
            </w:pPr>
            <w:r w:rsidRPr="00CB3F7F">
              <w:rPr>
                <w:b/>
                <w:bCs/>
              </w:rPr>
              <w:t xml:space="preserve">Last Role- </w:t>
            </w:r>
            <w:r w:rsidR="00EE2E5C">
              <w:t>Man</w:t>
            </w:r>
            <w:r>
              <w:t xml:space="preserve">ge </w:t>
            </w:r>
            <w:r w:rsidRPr="00A345B3">
              <w:t>a</w:t>
            </w:r>
            <w:r>
              <w:t>n occupational</w:t>
            </w:r>
            <w:r w:rsidRPr="00A345B3">
              <w:t xml:space="preserve"> unit </w:t>
            </w:r>
            <w:r>
              <w:t>for</w:t>
            </w:r>
            <w:r w:rsidRPr="00A345B3">
              <w:t xml:space="preserve"> adults with intellectual disabilities</w:t>
            </w:r>
            <w:r>
              <w:t xml:space="preserve">. Lead a multi-disciplinary </w:t>
            </w:r>
            <w:r w:rsidRPr="00A345B3">
              <w:t>team of around 10 staff member</w:t>
            </w:r>
            <w:r>
              <w:t xml:space="preserve">s. Responsible for the unit’s strategic planning, which includes targets, a work plan, and tracking and control. </w:t>
            </w:r>
          </w:p>
          <w:p w:rsidR="00CB3F7F" w:rsidRDefault="00CB3F7F" w:rsidP="00CB3F7F">
            <w:pPr>
              <w:pStyle w:val="1"/>
            </w:pPr>
            <w:r w:rsidRPr="00693C8D">
              <w:t>Military Service</w:t>
            </w:r>
          </w:p>
          <w:p w:rsidR="009A1D7D" w:rsidRDefault="00CB3F7F" w:rsidP="009A1D7D">
            <w:r w:rsidRPr="001F1B3D">
              <w:t>2004-2006</w:t>
            </w:r>
            <w:r>
              <w:rPr>
                <w:b/>
                <w:bCs/>
              </w:rPr>
              <w:tab/>
            </w:r>
            <w:r>
              <w:rPr>
                <w:rFonts w:hint="cs"/>
                <w:b/>
                <w:bCs/>
              </w:rPr>
              <w:t>C</w:t>
            </w:r>
            <w:r>
              <w:rPr>
                <w:b/>
                <w:bCs/>
              </w:rPr>
              <w:t>asualty Sergeant, Intelligence</w:t>
            </w:r>
            <w:r>
              <w:t xml:space="preserve"> </w:t>
            </w:r>
            <w:r>
              <w:rPr>
                <w:b/>
                <w:bCs/>
              </w:rPr>
              <w:t>Corp.</w:t>
            </w:r>
          </w:p>
          <w:p w:rsidR="009A1D7D" w:rsidRPr="00693C8D" w:rsidRDefault="009A1D7D" w:rsidP="009A1D7D">
            <w:pPr>
              <w:pStyle w:val="1"/>
            </w:pPr>
            <w:r>
              <w:t xml:space="preserve">Languages </w:t>
            </w:r>
          </w:p>
          <w:p w:rsidR="009A1D7D" w:rsidRDefault="009A1D7D" w:rsidP="009A1D7D">
            <w:pPr>
              <w:spacing w:line="240" w:lineRule="auto"/>
            </w:pPr>
            <w:r>
              <w:t>Hebrew – native speaker</w:t>
            </w:r>
            <w:r w:rsidR="000074FF">
              <w:t>.</w:t>
            </w:r>
          </w:p>
          <w:p w:rsidR="000334C1" w:rsidRPr="00EC0F79" w:rsidRDefault="009A1D7D" w:rsidP="000074FF">
            <w:pPr>
              <w:rPr>
                <w:lang w:val="it-IT"/>
              </w:rPr>
            </w:pPr>
            <w:r>
              <w:t>English – fluent</w:t>
            </w:r>
            <w:r w:rsidR="000074FF">
              <w:rPr>
                <w:lang w:val="it-IT"/>
              </w:rPr>
              <w:t>.</w:t>
            </w:r>
          </w:p>
        </w:tc>
      </w:tr>
      <w:tr w:rsidR="000334C1" w:rsidRPr="008A171A" w:rsidTr="008A171A">
        <w:trPr>
          <w:trHeight w:val="4176"/>
        </w:trPr>
        <w:tc>
          <w:tcPr>
            <w:tcW w:w="3420" w:type="dxa"/>
            <w:gridSpan w:val="6"/>
          </w:tcPr>
          <w:p w:rsidR="00EE5010" w:rsidRDefault="000074FF" w:rsidP="002E5E07">
            <w:pPr>
              <w:pStyle w:val="AboutMe"/>
            </w:pPr>
            <w:r>
              <w:t>I l</w:t>
            </w:r>
            <w:r w:rsidR="0031595C">
              <w:t>ove the c</w:t>
            </w:r>
            <w:r>
              <w:t>hallenge</w:t>
            </w:r>
            <w:r w:rsidR="002E5E07">
              <w:t>s in</w:t>
            </w:r>
            <w:r>
              <w:t xml:space="preserve"> </w:t>
            </w:r>
            <w:r w:rsidR="002E5E07">
              <w:t>developing</w:t>
            </w:r>
            <w:r>
              <w:t xml:space="preserve"> code, I am a team player, and a fast learner.</w:t>
            </w:r>
          </w:p>
          <w:p w:rsidR="000074FF" w:rsidRPr="000074FF" w:rsidRDefault="000074FF" w:rsidP="000074FF"/>
          <w:p w:rsidR="000334C1" w:rsidRPr="00954F11" w:rsidRDefault="000074FF" w:rsidP="00474616">
            <w:pPr>
              <w:pStyle w:val="AboutMe"/>
            </w:pPr>
            <w:r>
              <w:rPr>
                <w:noProof/>
                <w:rtl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>
                      <wp:simplePos x="0" y="0"/>
                      <wp:positionH relativeFrom="column">
                        <wp:posOffset>926162</wp:posOffset>
                      </wp:positionH>
                      <wp:positionV relativeFrom="paragraph">
                        <wp:posOffset>693923</wp:posOffset>
                      </wp:positionV>
                      <wp:extent cx="286091" cy="368300"/>
                      <wp:effectExtent l="19050" t="0" r="19050" b="31750"/>
                      <wp:wrapNone/>
                      <wp:docPr id="2" name="חץ למטה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091" cy="368300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5BA99C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חץ למטה 2" o:spid="_x0000_s1026" type="#_x0000_t67" style="position:absolute;left:0;text-align:left;margin-left:72.95pt;margin-top:54.65pt;width:22.55pt;height:29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" adj="13211" fillcolor="white [3212]" strokecolor="white [3212]" strokeweight="1pt"/>
                  </w:pict>
                </mc:Fallback>
              </mc:AlternateContent>
            </w:r>
            <w:r w:rsidR="00954F11">
              <w:t>Go</w:t>
            </w:r>
            <w:r w:rsidR="00EE5010">
              <w:t xml:space="preserve"> to my Site to see my projects.</w:t>
            </w:r>
            <w:r w:rsidR="00954F11">
              <w:t xml:space="preserve"> </w:t>
            </w:r>
          </w:p>
        </w:tc>
        <w:tc>
          <w:tcPr>
            <w:tcW w:w="720" w:type="dxa"/>
            <w:vMerge/>
          </w:tcPr>
          <w:p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</w:tr>
      <w:tr w:rsidR="000334C1" w:rsidRPr="004A28EA" w:rsidTr="000873F6">
        <w:trPr>
          <w:trHeight w:val="540"/>
        </w:trPr>
        <w:tc>
          <w:tcPr>
            <w:tcW w:w="316" w:type="dxa"/>
          </w:tcPr>
          <w:p w:rsidR="000334C1" w:rsidRPr="008A171A" w:rsidRDefault="000334C1" w:rsidP="004A28EA">
            <w:pPr>
              <w:pStyle w:val="4"/>
              <w:rPr>
                <w:lang w:val="it-IT"/>
              </w:rPr>
            </w:pPr>
          </w:p>
        </w:tc>
        <w:sdt>
          <w:sdtPr>
            <w:id w:val="1050265814"/>
            <w:placeholder>
              <w:docPart w:val="823BD9D6328C4442AF66B97EAAE2F55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34" w:type="dxa"/>
                <w:gridSpan w:val="4"/>
                <w:tcBorders>
                  <w:bottom w:val="single" w:sz="4" w:space="0" w:color="FFFFFF" w:themeColor="background1"/>
                </w:tcBorders>
              </w:tcPr>
              <w:p w:rsidR="000334C1" w:rsidRDefault="000334C1" w:rsidP="004A28EA">
                <w:pPr>
                  <w:pStyle w:val="4"/>
                </w:pPr>
                <w:r>
                  <w:t>C O N T A C T</w:t>
                </w:r>
              </w:p>
            </w:tc>
          </w:sdtContent>
        </w:sdt>
        <w:tc>
          <w:tcPr>
            <w:tcW w:w="270" w:type="dxa"/>
          </w:tcPr>
          <w:p w:rsidR="000334C1" w:rsidRDefault="000334C1" w:rsidP="004A28EA">
            <w:pPr>
              <w:pStyle w:val="4"/>
            </w:pPr>
          </w:p>
        </w:tc>
        <w:tc>
          <w:tcPr>
            <w:tcW w:w="720" w:type="dxa"/>
          </w:tcPr>
          <w:p w:rsidR="000334C1" w:rsidRDefault="000334C1" w:rsidP="005E435A">
            <w:pPr>
              <w:pStyle w:val="4"/>
            </w:pPr>
          </w:p>
        </w:tc>
        <w:tc>
          <w:tcPr>
            <w:tcW w:w="7236" w:type="dxa"/>
            <w:vMerge/>
          </w:tcPr>
          <w:p w:rsidR="000334C1" w:rsidRDefault="000334C1" w:rsidP="002E7306">
            <w:pPr>
              <w:pStyle w:val="ab"/>
            </w:pPr>
          </w:p>
        </w:tc>
      </w:tr>
      <w:tr w:rsidR="000334C1" w:rsidRPr="004A28EA" w:rsidTr="00BE5968">
        <w:trPr>
          <w:trHeight w:val="620"/>
        </w:trPr>
        <w:tc>
          <w:tcPr>
            <w:tcW w:w="450" w:type="dxa"/>
            <w:gridSpan w:val="2"/>
            <w:vAlign w:val="center"/>
          </w:tcPr>
          <w:p w:rsidR="000334C1" w:rsidRPr="00B8453F" w:rsidRDefault="00165F9E" w:rsidP="00BE5968">
            <w:r>
              <w:pict w14:anchorId="524ECF46">
                <v:shape id="Graphic 4" o:spid="_x0000_i1025" type="#_x0000_t75" alt="@" style="width:13.95pt;height:13.95pt;visibility:visible">
                  <v:imagedata r:id="rId11" o:title=""/>
                </v:shape>
              </w:pict>
            </w:r>
          </w:p>
        </w:tc>
        <w:tc>
          <w:tcPr>
            <w:tcW w:w="2970" w:type="dxa"/>
            <w:gridSpan w:val="4"/>
            <w:vAlign w:val="center"/>
          </w:tcPr>
          <w:p w:rsidR="000334C1" w:rsidRPr="00B8453F" w:rsidRDefault="007E7DAB" w:rsidP="007E7DAB">
            <w:pPr>
              <w:pStyle w:val="Contact1"/>
            </w:pPr>
            <w:r>
              <w:t>mayanfigura@gmail.com</w:t>
            </w:r>
          </w:p>
        </w:tc>
        <w:tc>
          <w:tcPr>
            <w:tcW w:w="720" w:type="dxa"/>
            <w:vMerge w:val="restart"/>
          </w:tcPr>
          <w:p w:rsidR="000334C1" w:rsidRDefault="000334C1" w:rsidP="004A28EA">
            <w:r>
              <w:t xml:space="preserve"> </w:t>
            </w:r>
          </w:p>
        </w:tc>
        <w:tc>
          <w:tcPr>
            <w:tcW w:w="7236" w:type="dxa"/>
            <w:vMerge/>
          </w:tcPr>
          <w:p w:rsidR="000334C1" w:rsidRDefault="000334C1" w:rsidP="002E7306">
            <w:pPr>
              <w:pStyle w:val="ab"/>
            </w:pPr>
          </w:p>
        </w:tc>
      </w:tr>
      <w:tr w:rsidR="000334C1" w:rsidRPr="004A28EA" w:rsidTr="00BE5968">
        <w:trPr>
          <w:trHeight w:val="540"/>
        </w:trPr>
        <w:tc>
          <w:tcPr>
            <w:tcW w:w="450" w:type="dxa"/>
            <w:gridSpan w:val="2"/>
            <w:vAlign w:val="center"/>
          </w:tcPr>
          <w:p w:rsidR="000334C1" w:rsidRPr="00B8453F" w:rsidRDefault="000334C1" w:rsidP="00BE5968">
            <w:r w:rsidRPr="00B8453F">
              <w:rPr>
                <w:noProof/>
                <w:lang w:bidi="he-IL"/>
              </w:rPr>
              <mc:AlternateContent>
                <mc:Choice Requires="wpg">
                  <w:drawing>
                    <wp:inline distT="0" distB="0" distL="0" distR="0" wp14:anchorId="43E2EE91" wp14:editId="2C12ECD0">
                      <wp:extent cx="114186" cy="211455"/>
                      <wp:effectExtent l="38100" t="38100" r="38735" b="36195"/>
                      <wp:docPr id="5" name="Graphic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86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D5A84C" id="Graphic 38" o:spid="_x0000_s1026" style="width:9pt;height:16.65pt;mso-position-horizontal-relative:char;mso-position-vertical-relative:line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">
                      <v:shape id="Freeform 84" o:spid="_x0000_s1027" style="position:absolute;left:2969;top:42367;width:1142;height:2114;visibility:visible;mso-wrap-style:square;v-text-anchor:middle" coordsize="114185,211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3Be8MA&#10;AADbAAAADwAAAGRycy9kb3ducmV2LnhtbESPQYvCMBSE78L+h/AW9qapK4pUo8iC7B4E0Sp6fDTP&#10;pti8lCba7r83guBxmJlvmPmys5W4U+NLxwqGgwQEce50yYWCQ7buT0H4gKyxckwK/snDcvHRm2Oq&#10;Xcs7uu9DISKEfYoKTAh1KqXPDVn0A1cTR+/iGoshyqaQusE2wm0lv5NkIi2WHBcM1vRjKL/ub1bB&#10;rT1eD0XO2zozGY3O681vctoo9fXZrWYgAnXhHX61/7SC0Rie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73Be8MAAADbAAAADwAAAAAAAAAAAAAAAACYAgAAZHJzL2Rv&#10;d25yZXYueG1sUEsFBgAAAAAEAAQA9QAAAIgD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2JOsIA&#10;AADbAAAADwAAAGRycy9kb3ducmV2LnhtbESPT4vCMBTE7wt+h/AEb2uqgizVKCqIXmT9d/H2bJ5N&#10;sXkpTbT125sFYY/DzPyGmc5bW4on1b5wrGDQT0AQZ04XnCs4n9bfPyB8QNZYOiYFL/Iwn3W+pphq&#10;1/CBnseQiwhhn6ICE0KVSukzQxZ931XE0bu52mKIss6lrrGJcFvKYZKMpcWC44LBilaGsvvxYRXs&#10;B4Yv+W/rqutmt9ytaHvYNE6pXrddTEAEasN/+NPeagWjMfx9iT9Az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Yk6wgAAANsAAAAPAAAAAAAAAAAAAAAAAJgCAABkcnMvZG93&#10;bnJldi54bWxQSwUGAAAAAAQABAD1AAAAhwM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pvXsEA&#10;AADbAAAADwAAAGRycy9kb3ducmV2LnhtbERPy2oCMRTdC/2HcAvuNKOlYkczItpCSxfiKF1fJnce&#10;OLkZk+hM/75ZFFweznu9GUwr7uR8Y1nBbJqAIC6sbrhScD59TJYgfEDW2FomBb/kYZM9jdaYatvz&#10;ke55qEQMYZ+igjqELpXSFzUZ9FPbEUeutM5giNBVUjvsY7hp5TxJFtJgw7Ghxo52NRWX/GYUvDb9&#10;4Uvm5dveX3/eZ7v59/laOKXGz8N2BSLQEB7if/enVvASx8Yv8QfI7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ab17BAAAA2wAAAA8AAAAAAAAAAAAAAAAAmAIAAGRycy9kb3du&#10;cmV2LnhtbFBLBQYAAAAABAAEAPUAAACGAw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wrap anchorx="pag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70" w:type="dxa"/>
            <w:gridSpan w:val="4"/>
            <w:vAlign w:val="center"/>
          </w:tcPr>
          <w:p w:rsidR="000334C1" w:rsidRPr="00B8453F" w:rsidRDefault="007E7DAB" w:rsidP="007E7DAB">
            <w:pPr>
              <w:pStyle w:val="Contact1"/>
            </w:pPr>
            <w:r>
              <w:t>050-3348076</w:t>
            </w:r>
          </w:p>
        </w:tc>
        <w:tc>
          <w:tcPr>
            <w:tcW w:w="720" w:type="dxa"/>
            <w:vMerge/>
          </w:tcPr>
          <w:p w:rsidR="000334C1" w:rsidRDefault="000334C1" w:rsidP="004A28EA"/>
        </w:tc>
        <w:tc>
          <w:tcPr>
            <w:tcW w:w="7236" w:type="dxa"/>
            <w:vMerge/>
          </w:tcPr>
          <w:p w:rsidR="000334C1" w:rsidRDefault="000334C1" w:rsidP="002E7306">
            <w:pPr>
              <w:pStyle w:val="ab"/>
            </w:pPr>
          </w:p>
        </w:tc>
      </w:tr>
      <w:tr w:rsidR="000334C1" w:rsidRPr="004A28EA" w:rsidTr="00BE5968">
        <w:trPr>
          <w:trHeight w:val="540"/>
        </w:trPr>
        <w:tc>
          <w:tcPr>
            <w:tcW w:w="450" w:type="dxa"/>
            <w:gridSpan w:val="2"/>
            <w:vAlign w:val="center"/>
          </w:tcPr>
          <w:p w:rsidR="000334C1" w:rsidRPr="00B8453F" w:rsidRDefault="000334C1" w:rsidP="00BE5968">
            <w:r w:rsidRPr="00B8453F">
              <w:rPr>
                <w:noProof/>
                <w:lang w:bidi="he-IL"/>
              </w:rPr>
              <w:drawing>
                <wp:inline distT="0" distB="0" distL="0" distR="0" wp14:anchorId="6B490630" wp14:editId="6D13A17B">
                  <wp:extent cx="169028" cy="169028"/>
                  <wp:effectExtent l="0" t="0" r="2540" b="2540"/>
                  <wp:docPr id="73" name="Picture 7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aphic 5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" cy="16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4"/>
            <w:vAlign w:val="center"/>
          </w:tcPr>
          <w:p w:rsidR="00E02EF4" w:rsidRPr="00E02EF4" w:rsidRDefault="00165F9E" w:rsidP="00E02EF4">
            <w:pPr>
              <w:pStyle w:val="Contact1"/>
            </w:pPr>
            <w:hyperlink r:id="rId13" w:history="1">
              <w:r w:rsidR="0069214F" w:rsidRPr="0069214F">
                <w:rPr>
                  <w:rStyle w:val="Hyperlink"/>
                  <w:color w:val="FFFFFF" w:themeColor="background1"/>
                </w:rPr>
                <w:t>mayanatir.github.io</w:t>
              </w:r>
            </w:hyperlink>
          </w:p>
        </w:tc>
        <w:tc>
          <w:tcPr>
            <w:tcW w:w="720" w:type="dxa"/>
            <w:vMerge/>
          </w:tcPr>
          <w:p w:rsidR="000334C1" w:rsidRDefault="000334C1" w:rsidP="004A28EA"/>
        </w:tc>
        <w:tc>
          <w:tcPr>
            <w:tcW w:w="7236" w:type="dxa"/>
            <w:vMerge/>
          </w:tcPr>
          <w:p w:rsidR="000334C1" w:rsidRDefault="000334C1" w:rsidP="002E7306">
            <w:pPr>
              <w:pStyle w:val="ab"/>
            </w:pPr>
          </w:p>
        </w:tc>
      </w:tr>
      <w:tr w:rsidR="000334C1" w:rsidRPr="004A28EA" w:rsidTr="008A171A">
        <w:trPr>
          <w:trHeight w:val="1584"/>
        </w:trPr>
        <w:tc>
          <w:tcPr>
            <w:tcW w:w="3420" w:type="dxa"/>
            <w:gridSpan w:val="6"/>
            <w:vAlign w:val="center"/>
          </w:tcPr>
          <w:p w:rsidR="00CD0C86" w:rsidRDefault="007E7DAB" w:rsidP="007E7DAB">
            <w:pPr>
              <w:pStyle w:val="Contact2"/>
              <w:rPr>
                <w:lang w:bidi="he-IL"/>
              </w:rPr>
            </w:pPr>
            <w:r>
              <w:t>Kib</w:t>
            </w:r>
            <w:r>
              <w:rPr>
                <w:lang w:bidi="he-IL"/>
              </w:rPr>
              <w:t xml:space="preserve">butz Einat </w:t>
            </w:r>
          </w:p>
          <w:p w:rsidR="000334C1" w:rsidRDefault="007E7DAB" w:rsidP="007E7DAB">
            <w:pPr>
              <w:pStyle w:val="Contact2"/>
              <w:rPr>
                <w:rtl/>
                <w:lang w:bidi="he-IL"/>
              </w:rPr>
            </w:pPr>
            <w:r>
              <w:rPr>
                <w:lang w:bidi="he-IL"/>
              </w:rPr>
              <w:t>(Petah-Tikva area)</w:t>
            </w:r>
          </w:p>
          <w:p w:rsidR="000334C1" w:rsidRDefault="000334C1" w:rsidP="00BE5968">
            <w:pPr>
              <w:pStyle w:val="Contact2"/>
            </w:pPr>
            <w:r>
              <w:rPr>
                <w:noProof/>
                <w:lang w:bidi="he-IL"/>
              </w:rPr>
              <w:drawing>
                <wp:inline distT="0" distB="0" distL="0" distR="0" wp14:anchorId="0E74D16B" wp14:editId="2526D52F">
                  <wp:extent cx="343501" cy="343501"/>
                  <wp:effectExtent l="0" t="0" r="0" b="0"/>
                  <wp:docPr id="57" name="Graphic 5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01" cy="34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Merge/>
          </w:tcPr>
          <w:p w:rsidR="000334C1" w:rsidRDefault="000334C1" w:rsidP="004A28EA"/>
        </w:tc>
        <w:tc>
          <w:tcPr>
            <w:tcW w:w="7236" w:type="dxa"/>
            <w:vMerge/>
          </w:tcPr>
          <w:p w:rsidR="000334C1" w:rsidRDefault="000334C1" w:rsidP="002E7306">
            <w:pPr>
              <w:pStyle w:val="ab"/>
            </w:pPr>
          </w:p>
        </w:tc>
      </w:tr>
      <w:tr w:rsidR="000334C1" w:rsidRPr="004A28EA" w:rsidTr="008A171A">
        <w:trPr>
          <w:trHeight w:val="1008"/>
        </w:trPr>
        <w:tc>
          <w:tcPr>
            <w:tcW w:w="3420" w:type="dxa"/>
            <w:gridSpan w:val="6"/>
          </w:tcPr>
          <w:p w:rsidR="000334C1" w:rsidRDefault="000334C1">
            <w:pPr>
              <w:rPr>
                <w:noProof/>
              </w:rPr>
            </w:pPr>
          </w:p>
        </w:tc>
        <w:tc>
          <w:tcPr>
            <w:tcW w:w="720" w:type="dxa"/>
            <w:vMerge/>
          </w:tcPr>
          <w:p w:rsidR="000334C1" w:rsidRDefault="000334C1" w:rsidP="004A28EA"/>
        </w:tc>
        <w:tc>
          <w:tcPr>
            <w:tcW w:w="7236" w:type="dxa"/>
            <w:vMerge/>
          </w:tcPr>
          <w:p w:rsidR="000334C1" w:rsidRDefault="000334C1" w:rsidP="002E7306">
            <w:pPr>
              <w:pStyle w:val="ab"/>
            </w:pPr>
          </w:p>
        </w:tc>
      </w:tr>
      <w:tr w:rsidR="000334C1" w:rsidRPr="004A28EA" w:rsidTr="00AA1166">
        <w:trPr>
          <w:trHeight w:val="585"/>
        </w:trPr>
        <w:tc>
          <w:tcPr>
            <w:tcW w:w="450" w:type="dxa"/>
            <w:gridSpan w:val="2"/>
          </w:tcPr>
          <w:p w:rsidR="000334C1" w:rsidRPr="00453A7B" w:rsidRDefault="000334C1" w:rsidP="00453A7B">
            <w:pPr>
              <w:pStyle w:val="4"/>
            </w:pPr>
          </w:p>
        </w:tc>
        <w:tc>
          <w:tcPr>
            <w:tcW w:w="2700" w:type="dxa"/>
            <w:gridSpan w:val="3"/>
            <w:tcBorders>
              <w:bottom w:val="single" w:sz="4" w:space="0" w:color="FFFFFF" w:themeColor="background1"/>
            </w:tcBorders>
          </w:tcPr>
          <w:p w:rsidR="000334C1" w:rsidRPr="00453A7B" w:rsidRDefault="00E02EF4" w:rsidP="00E02EF4">
            <w:pPr>
              <w:pStyle w:val="4"/>
            </w:pPr>
            <w:r>
              <w:t>more</w:t>
            </w:r>
          </w:p>
        </w:tc>
        <w:tc>
          <w:tcPr>
            <w:tcW w:w="270" w:type="dxa"/>
          </w:tcPr>
          <w:p w:rsidR="000334C1" w:rsidRPr="00453A7B" w:rsidRDefault="000334C1" w:rsidP="00453A7B">
            <w:pPr>
              <w:pStyle w:val="4"/>
            </w:pPr>
          </w:p>
        </w:tc>
        <w:tc>
          <w:tcPr>
            <w:tcW w:w="720" w:type="dxa"/>
            <w:vMerge/>
          </w:tcPr>
          <w:p w:rsidR="000334C1" w:rsidRDefault="000334C1" w:rsidP="005B2877">
            <w:pPr>
              <w:pStyle w:val="4"/>
            </w:pPr>
          </w:p>
        </w:tc>
        <w:tc>
          <w:tcPr>
            <w:tcW w:w="7236" w:type="dxa"/>
            <w:vMerge/>
          </w:tcPr>
          <w:p w:rsidR="000334C1" w:rsidRDefault="000334C1" w:rsidP="002E7306">
            <w:pPr>
              <w:pStyle w:val="ab"/>
            </w:pPr>
          </w:p>
        </w:tc>
      </w:tr>
      <w:tr w:rsidR="000334C1" w:rsidRPr="00124ED6" w:rsidTr="00453A7B">
        <w:trPr>
          <w:trHeight w:val="170"/>
        </w:trPr>
        <w:tc>
          <w:tcPr>
            <w:tcW w:w="3420" w:type="dxa"/>
            <w:gridSpan w:val="6"/>
          </w:tcPr>
          <w:p w:rsidR="000334C1" w:rsidRPr="00453A7B" w:rsidRDefault="000334C1" w:rsidP="00453A7B">
            <w:pPr>
              <w:rPr>
                <w:noProof/>
                <w:sz w:val="16"/>
                <w:szCs w:val="16"/>
                <w:lang w:val="it-IT"/>
              </w:rPr>
            </w:pPr>
          </w:p>
        </w:tc>
        <w:tc>
          <w:tcPr>
            <w:tcW w:w="720" w:type="dxa"/>
            <w:vMerge/>
          </w:tcPr>
          <w:p w:rsidR="000334C1" w:rsidRPr="00124ED6" w:rsidRDefault="000334C1" w:rsidP="00453A7B">
            <w:pPr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:rsidR="000334C1" w:rsidRPr="00124ED6" w:rsidRDefault="000334C1" w:rsidP="00453A7B">
            <w:pPr>
              <w:pStyle w:val="ab"/>
              <w:rPr>
                <w:lang w:val="it-IT"/>
              </w:rPr>
            </w:pPr>
          </w:p>
        </w:tc>
      </w:tr>
      <w:tr w:rsidR="000334C1" w:rsidRPr="00C62E97" w:rsidTr="00453A7B">
        <w:trPr>
          <w:trHeight w:val="1107"/>
        </w:trPr>
        <w:tc>
          <w:tcPr>
            <w:tcW w:w="450" w:type="dxa"/>
            <w:gridSpan w:val="2"/>
          </w:tcPr>
          <w:p w:rsidR="000334C1" w:rsidRPr="00640A84" w:rsidRDefault="00640A84" w:rsidP="00453A7B">
            <w:pPr>
              <w:rPr>
                <w:noProof/>
                <w:sz w:val="36"/>
                <w:szCs w:val="36"/>
                <w:lang w:val="it-IT"/>
              </w:rPr>
            </w:pPr>
            <w:r w:rsidRPr="00640A84">
              <w:rPr>
                <w:rFonts w:ascii="FontAwesome" w:hAnsi="FontAwesome"/>
                <w:noProof/>
                <w:color w:val="FFFFFF" w:themeColor="background1"/>
                <w:sz w:val="36"/>
                <w:szCs w:val="36"/>
                <w:lang w:bidi="he-IL"/>
              </w:rPr>
              <w:t></w:t>
            </w:r>
          </w:p>
        </w:tc>
        <w:tc>
          <w:tcPr>
            <w:tcW w:w="2970" w:type="dxa"/>
            <w:gridSpan w:val="4"/>
          </w:tcPr>
          <w:p w:rsidR="000334C1" w:rsidRDefault="00640A84" w:rsidP="00640A84">
            <w:pPr>
              <w:pStyle w:val="5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git-hub</w:t>
            </w:r>
          </w:p>
          <w:p w:rsidR="000334C1" w:rsidRPr="0069214F" w:rsidRDefault="0069214F" w:rsidP="00453A7B">
            <w:pPr>
              <w:pStyle w:val="6"/>
              <w:rPr>
                <w:u w:val="single"/>
              </w:rPr>
            </w:pPr>
            <w:r w:rsidRPr="0069214F">
              <w:rPr>
                <w:u w:val="single"/>
              </w:rPr>
              <w:t xml:space="preserve"> </w:t>
            </w:r>
            <w:hyperlink r:id="rId16" w:history="1">
              <w:r w:rsidRPr="0069214F">
                <w:rPr>
                  <w:rStyle w:val="Hyperlink"/>
                  <w:color w:val="FFFFFF" w:themeColor="background1"/>
                </w:rPr>
                <w:t>Mayan Atir</w:t>
              </w:r>
            </w:hyperlink>
          </w:p>
        </w:tc>
        <w:tc>
          <w:tcPr>
            <w:tcW w:w="720" w:type="dxa"/>
            <w:vMerge/>
          </w:tcPr>
          <w:p w:rsidR="000334C1" w:rsidRPr="00C62E97" w:rsidRDefault="000334C1" w:rsidP="00453A7B"/>
        </w:tc>
        <w:tc>
          <w:tcPr>
            <w:tcW w:w="7236" w:type="dxa"/>
            <w:vMerge/>
          </w:tcPr>
          <w:p w:rsidR="000334C1" w:rsidRPr="00C62E97" w:rsidRDefault="000334C1" w:rsidP="00453A7B">
            <w:pPr>
              <w:pStyle w:val="ab"/>
            </w:pPr>
          </w:p>
        </w:tc>
      </w:tr>
      <w:tr w:rsidR="000334C1" w:rsidRPr="00124ED6" w:rsidTr="00453A7B">
        <w:trPr>
          <w:trHeight w:val="1445"/>
        </w:trPr>
        <w:tc>
          <w:tcPr>
            <w:tcW w:w="450" w:type="dxa"/>
            <w:gridSpan w:val="2"/>
          </w:tcPr>
          <w:p w:rsidR="000334C1" w:rsidRPr="0069214F" w:rsidRDefault="00640A84" w:rsidP="00453A7B">
            <w:pPr>
              <w:rPr>
                <w:rFonts w:ascii="Calibri" w:hAnsi="Calibri" w:cs="Calibri"/>
                <w:noProof/>
                <w:color w:val="FFFFFF" w:themeColor="background1"/>
                <w:sz w:val="36"/>
                <w:szCs w:val="36"/>
                <w:lang w:val="it-IT"/>
              </w:rPr>
            </w:pPr>
            <w:r w:rsidRPr="0069214F">
              <w:rPr>
                <w:rFonts w:ascii="FontAwesome" w:hAnsi="FontAwesome"/>
                <w:noProof/>
                <w:color w:val="FFFFFF" w:themeColor="background1"/>
                <w:sz w:val="36"/>
                <w:szCs w:val="36"/>
                <w:lang w:bidi="he-IL"/>
              </w:rPr>
              <w:t></w:t>
            </w:r>
          </w:p>
        </w:tc>
        <w:tc>
          <w:tcPr>
            <w:tcW w:w="2970" w:type="dxa"/>
            <w:gridSpan w:val="4"/>
          </w:tcPr>
          <w:p w:rsidR="000334C1" w:rsidRPr="0069214F" w:rsidRDefault="00640A84" w:rsidP="00640A84">
            <w:pPr>
              <w:pStyle w:val="5"/>
            </w:pPr>
            <w:r w:rsidRPr="0069214F">
              <w:t>linkedin</w:t>
            </w:r>
          </w:p>
          <w:p w:rsidR="000334C1" w:rsidRPr="0069214F" w:rsidRDefault="00165F9E" w:rsidP="00887E05">
            <w:pPr>
              <w:pStyle w:val="Contact1"/>
              <w:rPr>
                <w:rStyle w:val="Contact1Char"/>
                <w:u w:val="single"/>
              </w:rPr>
            </w:pPr>
            <w:hyperlink r:id="rId17" w:history="1">
              <w:r w:rsidR="0069214F" w:rsidRPr="0069214F">
                <w:rPr>
                  <w:rStyle w:val="Hyperlink"/>
                  <w:color w:val="FFFFFF" w:themeColor="background1"/>
                  <w:sz w:val="28"/>
                  <w:szCs w:val="28"/>
                </w:rPr>
                <w:t>Mayan (Figura) Atir</w:t>
              </w:r>
            </w:hyperlink>
          </w:p>
          <w:p w:rsidR="000334C1" w:rsidRPr="0069214F" w:rsidRDefault="000334C1" w:rsidP="0069214F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20" w:type="dxa"/>
            <w:vMerge/>
          </w:tcPr>
          <w:p w:rsidR="000334C1" w:rsidRPr="00124ED6" w:rsidRDefault="000334C1" w:rsidP="00453A7B">
            <w:pPr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:rsidR="000334C1" w:rsidRPr="00124ED6" w:rsidRDefault="000334C1" w:rsidP="00453A7B">
            <w:pPr>
              <w:pStyle w:val="ab"/>
              <w:rPr>
                <w:lang w:val="it-IT"/>
              </w:rPr>
            </w:pPr>
          </w:p>
        </w:tc>
      </w:tr>
    </w:tbl>
    <w:p w:rsidR="00871DB8" w:rsidRDefault="003B4AEF" w:rsidP="000F5C27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05600734" wp14:editId="20FF4199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aphic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4A2737F" id="Graphic 38" o:spid="_x0000_s1026" style="position:absolute;left:0;text-align:left;margin-left:-48.75pt;margin-top:262.4pt;width:9pt;height:16.65pt;z-index:25173708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">
                <v:shape id="Freeform 84" o:spid="_x0000_s1027" style="position:absolute;left:2969;top:42367;width:1142;height:2114;visibility:visible;mso-wrap-style:square;v-text-anchor:middle" coordsize="114185,211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6tB8QA&#10;AADbAAAADwAAAGRycy9kb3ducmV2LnhtbESPQWvCQBSE7wX/w/KE3urGWoqkrkGEUA8BaWJpj4/s&#10;MxvMvg3Z1aT/3i0Uehxm5htmk022EzcafOtYwXKRgCCunW65UXCq8qc1CB+QNXaOScEPeci2s4cN&#10;ptqN/EG3MjQiQtinqMCE0KdS+tqQRb9wPXH0zm6wGKIcGqkHHCPcdvI5SV6lxZbjgsGe9obqS3m1&#10;Cq7j5+XU1HzsK1PR6jsv3pOvQqnH+bR7AxFoCv/hv/ZBK1i/wO+X+APk9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OrQfEAAAA2wAAAA8AAAAAAAAAAAAAAAAAmAIAAGRycy9k&#10;b3ducmV2LnhtbFBLBQYAAAAABAAEAPUAAACJAw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DeqsIA&#10;AADbAAAADwAAAGRycy9kb3ducmV2LnhtbESPQYvCMBSE7wv+h/AEb2uq4CLVKKsgepHV6sXb2+Zt&#10;U7Z5KU209d8bQfA4zMw3zHzZ2UrcqPGlYwWjYQKCOHe65ELB+bT5nILwAVlj5ZgU3MnDctH7mGOq&#10;XctHumWhEBHCPkUFJoQ6ldLnhiz6oauJo/fnGoshyqaQusE2wm0lx0nyJS2WHBcM1rQ2lP9nV6vg&#10;MDJ8KX46V/9u96v9mnbHbeuUGvS77xmIQF14h1/tnVYwnc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MN6qwgAAANsAAAAPAAAAAAAAAAAAAAAAAJgCAABkcnMvZG93&#10;bnJldi54bWxQSwUGAAAAAAQABAD1AAAAhwM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aXUMQA&#10;AADbAAAADwAAAGRycy9kb3ducmV2LnhtbESPQWvCQBSE74L/YXmCt7pRUGx0FdEKlh5KY/D8yD6T&#10;YPZt3N2a9N93CwWPw8x8w6y3vWnEg5yvLSuYThIQxIXVNZcK8vPxZQnCB2SNjWVS8EMetpvhYI2p&#10;th1/0SMLpYgQ9ikqqEJoUyl9UZFBP7EtcfSu1hkMUbpSaoddhJtGzpJkIQ3WHBcqbGlfUXHLvo2C&#10;ed19vsvs+nrw98vbdD/7yO+FU2o86ncrEIH68Az/t09awXIBf1/iD5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2l1DEAAAA2wAAAA8AAAAAAAAAAAAAAAAAmAIAAGRycy9k&#10;b3ducmV2LnhtbFBLBQYAAAAABAAEAPUAAACJAw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>
        <w:rPr>
          <w:noProof/>
          <w:lang w:bidi="he-IL"/>
        </w:rPr>
        <w:drawing>
          <wp:anchor distT="0" distB="0" distL="114300" distR="114300" simplePos="0" relativeHeight="251681792" behindDoc="0" locked="0" layoutInCell="1" allowOverlap="1" wp14:anchorId="7F9D7D41" wp14:editId="7B844F37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>
        <w:rPr>
          <w:noProof/>
          <w:lang w:bidi="he-IL"/>
        </w:rPr>
        <w:drawing>
          <wp:anchor distT="0" distB="0" distL="114300" distR="114300" simplePos="0" relativeHeight="251672576" behindDoc="0" locked="0" layoutInCell="1" allowOverlap="1" wp14:anchorId="2A2C7B6A" wp14:editId="1DDFD982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  <w:lang w:bidi="he-IL"/>
        </w:rPr>
        <w:drawing>
          <wp:anchor distT="0" distB="0" distL="114300" distR="114300" simplePos="0" relativeHeight="251691008" behindDoc="0" locked="0" layoutInCell="1" allowOverlap="1" wp14:anchorId="07BEE9E4" wp14:editId="2FA812B0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  <w:lang w:bidi="he-IL"/>
        </w:rPr>
        <w:drawing>
          <wp:anchor distT="0" distB="0" distL="114300" distR="114300" simplePos="0" relativeHeight="251688960" behindDoc="0" locked="0" layoutInCell="1" allowOverlap="1" wp14:anchorId="4DD1FAF2" wp14:editId="5DE1C832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BD333DD" wp14:editId="39CA1356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ED2255" id="Group 25" o:spid="_x0000_s1026" style="position:absolute;left:0;text-align:left;margin-left:-1in;margin-top:1110.55pt;width:210.1pt;height:308.05pt;z-index:25166950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">
                <v:group id="Group 26" o:spid="_x0000_s1027" style="position:absolute;top:10014;width:26657;height:29109" coordorigin=",-1108" coordsize="26657,291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Rectangle 27" o:spid="_x0000_s1028" style="position:absolute;top:-1108;width:26657;height:19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FGocMA&#10;AADbAAAADwAAAGRycy9kb3ducmV2LnhtbESPT2sCMRTE7wW/Q3iCt5rVg5XVKCpIWzyU+uf+TJ67&#10;i5uXJYm767dvCoUeh5n5DbNc97YWLflQOVYwGWcgiLUzFRcKzqf96xxEiMgGa8ek4EkB1qvByxJz&#10;4zr+pvYYC5EgHHJUUMbY5FIGXZLFMHYNcfJuzluMSfpCGo9dgttaTrNsJi1WnBZKbGhXkr4fH1bB&#10;xd22ndVX/myfX9Xj/eC1nh+UGg37zQJEpD7+h//aH0bB9A1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FGocMAAADbAAAADwAAAAAAAAAAAAAAAACYAgAAZHJzL2Rv&#10;d25yZXYueG1sUEsFBgAAAAAEAAQA9QAAAIgDAAAAAA==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IR5cAA&#10;AADbAAAADwAAAGRycy9kb3ducmV2LnhtbERPTYvCMBC9C/6HMII3Ta2yaDUtsiAUPOnuYY9DM7bV&#10;ZlKarLb+enMQPD7e9y7rTSPu1LnasoLFPAJBXFhdc6ng9+cwW4NwHlljY5kUDOQgS8ejHSbaPvhE&#10;97MvRQhhl6CCyvs2kdIVFRl0c9sSB+5iO4M+wK6UusNHCDeNjKPoSxqsOTRU2NJ3RcXt/G8U5OvV&#10;VR/jYVi5Nv/bPKPF0tQHpaaTfr8F4an3H/HbnWsFcRgbvoQfIN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vIR5cAAAADbAAAADwAAAAAAAAAAAAAAAACYAgAAZHJzL2Rvd25y&#10;ZXYueG1sUEsFBgAAAAAEAAQA9QAAAIUDAAAAAA==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yexcQA&#10;AADbAAAADwAAAGRycy9kb3ducmV2LnhtbESPQWsCMRSE74L/ITzBW80qWOtqlBLa0lI8VEU9PjbP&#10;3dDNy7JJdfvvG6HgcZiZb5jlunO1uFAbrGcF41EGgrjwxnKpYL97fXgCESKywdozKfilAOtVv7fE&#10;3Pgrf9FlG0uRIBxyVFDF2ORShqIih2HkG+LknX3rMCbZltK0eE1wV8tJlj1Kh5bTQoUN6YqK7+2P&#10;U/CiO3s4Ftqepjz7NButP97OVqnhoHtegIjUxXv4v/1uFEzmcPuSf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cnsXEAAAA2wAAAA8AAAAAAAAAAAAAAAAAmAIAAGRycy9k&#10;b3ducmV2LnhtbFBLBQYAAAAABAAEAPUAAACJAw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HJkr8A&#10;AADbAAAADwAAAGRycy9kb3ducmV2LnhtbERPTWsCMRC9C/6HMII3zaqlyNYoIgiFSkHXvU83083S&#10;zWRJosZ/3xwKPT7e92aXbC/u5EPnWMFiXoAgbpzuuFVwrY6zNYgQkTX2jknBkwLstuPRBkvtHnym&#10;+yW2IodwKFGBiXEopQyNIYth7gbizH07bzFm6FupPT5yuO3lsihepcWOc4PBgQ6Gmp/LzSqoPkNt&#10;hpc67OnrI96ST/XpbJSaTtL+DUSkFP/Ff+53rWCV1+cv+QfI7S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EcmSvwAAANsAAAAPAAAAAAAAAAAAAAAAAJgCAABkcnMvZG93bnJl&#10;di54bWxQSwUGAAAAAAQABAD1AAAAhAMAAAAA&#10;" filled="f" stroked="f" strokeweight="1pt"/>
              </v:group>
            </w:pict>
          </mc:Fallback>
        </mc:AlternateContent>
      </w:r>
      <w:r w:rsidR="00DB472D"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2B801A5" wp14:editId="185496AC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2A1852" id="Group 13" o:spid="_x0000_s1026" style="position:absolute;left:0;text-align:left;margin-left:-1in;margin-top:872.05pt;width:210.15pt;height:308.05pt;z-index:251666432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">
                <v:group id="Group 14" o:spid="_x0000_s1027" style="position:absolute;top:10014;width:26657;height:29109" coordorigin=",-1108" coordsize="26657,291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rect id="Rectangle 15" o:spid="_x0000_s1028" style="position:absolute;top:-1108;width:26657;height:19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O38MAA&#10;AADbAAAADwAAAGRycy9kb3ducmV2LnhtbERPTWsCMRC9F/wPYQRvNatgkdUoKkhbPEhtvY/JuLu4&#10;mSxJ3F3/fVMQepvH+5zlure1aMmHyrGCyTgDQaydqbhQ8PO9f52DCBHZYO2YFDwowHo1eFliblzH&#10;X9SeYiFSCIccFZQxNrmUQZdkMYxdQ5y4q/MWY4K+kMZjl8JtLadZ9iYtVpwaSmxoV5K+ne5Wwdld&#10;t53VF/5sH8fq/n7wWs8PSo2G/WYBIlIf/8VP94dJ82fw90s6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KO38MAAAADbAAAADwAAAAAAAAAAAAAAAACYAgAAZHJzL2Rvd25y&#10;ZXYueG1sUEsFBgAAAAAEAAQA9QAAAIUDAAAA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3qscIA&#10;AADbAAAADwAAAGRycy9kb3ducmV2LnhtbERPTWuDQBC9B/IflinkFtckElLjKqEQEHpK2kOPgztV&#10;U3dW3G3U/vpsodDbPN7nZMVkOnGnwbWWFWyiGARxZXXLtYL3t/P6AMJ5ZI2dZVIwk4MiXy4yTLUd&#10;+UL3q69FCGGXooLG+z6V0lUNGXSR7YkD92kHgz7AoZZ6wDGEm05u43gvDbYcGhrs6aWh6uv6bRSU&#10;h+SmX7fznLi+/Hj+iTc7056VWj1NpyMIT5P/F/+5Sx3m7+H3l3CAzB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TeqxwgAAANsAAAAPAAAAAAAAAAAAAAAAAJgCAABkcnMvZG93&#10;bnJldi54bWxQSwUGAAAAAAQABAD1AAAAhwM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NlkcIA&#10;AADbAAAADwAAAGRycy9kb3ducmV2LnhtbERPS2sCMRC+F/ofwhS81WwFH2yNUkIVRXrwgfY4bMbd&#10;0M1k2URd/70pFHqbj+8503nnanGlNljPCt76GQjiwhvLpYLDfvE6AREissHaMym4U4D57Plpirnx&#10;N97SdRdLkUI45KigirHJpQxFRQ5D3zfEiTv71mFMsC2lafGWwl0tB1k2kg4tp4YKG9IVFT+7i1Pw&#10;qTt7PBXafg95vDFfWq+XZ6tU76X7eAcRqYv/4j/3yqT5Y/j9JR0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o2WRwgAAANsAAAAPAAAAAAAAAAAAAAAAAJgCAABkcnMvZG93&#10;bnJldi54bWxQSwUGAAAAAAQABAD1AAAAhwMAAAAA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KZ9MIA&#10;AADbAAAADwAAAGRycy9kb3ducmV2LnhtbESPzWoDMQyE74W+g1Ght8bbUELYxgmhEAikFPKzd3Wt&#10;rpeu5cV2Evftq0MgN4kZzXxarIof1IVi6gMbeJ1UoIjbYHvuDJyOm5c5qJSRLQ6BycAfJVgtHx8W&#10;WNtw5T1dDrlTEsKpRgMu57HWOrWOPKZJGIlF+wnRY5Y1dtpGvEq4H/S0qmbaY8/S4HCkD0ft7+Hs&#10;DRy/UuPGtyat6XuXzyWW5nPvjHl+Kut3UJlKvptv11sr+AIrv8gAe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0pn0wgAAANsAAAAPAAAAAAAAAAAAAAAAAJgCAABkcnMvZG93&#10;bnJldi54bWxQSwUGAAAAAAQABAD1AAAAhwMAAAAA&#10;" filled="f" stroked="f" strokeweight="1pt"/>
              </v:group>
            </w:pict>
          </mc:Fallback>
        </mc:AlternateContent>
      </w:r>
    </w:p>
    <w:sectPr w:rsidR="00871DB8" w:rsidSect="000334C1">
      <w:pgSz w:w="12240" w:h="15840" w:code="1"/>
      <w:pgMar w:top="432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F9E" w:rsidRDefault="00165F9E" w:rsidP="00AA35A8">
      <w:pPr>
        <w:spacing w:line="240" w:lineRule="auto"/>
      </w:pPr>
      <w:r>
        <w:separator/>
      </w:r>
    </w:p>
  </w:endnote>
  <w:endnote w:type="continuationSeparator" w:id="0">
    <w:p w:rsidR="00165F9E" w:rsidRDefault="00165F9E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Awesome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F9E" w:rsidRDefault="00165F9E" w:rsidP="00AA35A8">
      <w:pPr>
        <w:spacing w:line="240" w:lineRule="auto"/>
      </w:pPr>
      <w:r>
        <w:separator/>
      </w:r>
    </w:p>
  </w:footnote>
  <w:footnote w:type="continuationSeparator" w:id="0">
    <w:p w:rsidR="00165F9E" w:rsidRDefault="00165F9E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3.95pt;height:13.9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31" type="#_x0000_t75" style="width:13.95pt;height:13.9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2498B"/>
    <w:multiLevelType w:val="hybridMultilevel"/>
    <w:tmpl w:val="5588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C4714"/>
    <w:multiLevelType w:val="hybridMultilevel"/>
    <w:tmpl w:val="17E2B6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402"/>
    <w:rsid w:val="00006F6B"/>
    <w:rsid w:val="000074FF"/>
    <w:rsid w:val="00033263"/>
    <w:rsid w:val="000334C1"/>
    <w:rsid w:val="00037619"/>
    <w:rsid w:val="00074478"/>
    <w:rsid w:val="000873F6"/>
    <w:rsid w:val="000B286F"/>
    <w:rsid w:val="000D134B"/>
    <w:rsid w:val="000E2578"/>
    <w:rsid w:val="000F5C27"/>
    <w:rsid w:val="00124ED6"/>
    <w:rsid w:val="00165F9E"/>
    <w:rsid w:val="00167789"/>
    <w:rsid w:val="00194704"/>
    <w:rsid w:val="00194956"/>
    <w:rsid w:val="001B160B"/>
    <w:rsid w:val="00203213"/>
    <w:rsid w:val="002236D5"/>
    <w:rsid w:val="00243756"/>
    <w:rsid w:val="0027193E"/>
    <w:rsid w:val="002C4E0C"/>
    <w:rsid w:val="002E5E07"/>
    <w:rsid w:val="002E7306"/>
    <w:rsid w:val="0031595C"/>
    <w:rsid w:val="00331DCE"/>
    <w:rsid w:val="003517A3"/>
    <w:rsid w:val="00352A17"/>
    <w:rsid w:val="003B4AEF"/>
    <w:rsid w:val="004041A8"/>
    <w:rsid w:val="00404B14"/>
    <w:rsid w:val="00415CF3"/>
    <w:rsid w:val="0045399F"/>
    <w:rsid w:val="00453A7B"/>
    <w:rsid w:val="00474616"/>
    <w:rsid w:val="004936B2"/>
    <w:rsid w:val="004A28EA"/>
    <w:rsid w:val="005154E1"/>
    <w:rsid w:val="00640A84"/>
    <w:rsid w:val="0069214F"/>
    <w:rsid w:val="006A1E18"/>
    <w:rsid w:val="006C7F5A"/>
    <w:rsid w:val="00791376"/>
    <w:rsid w:val="007B709E"/>
    <w:rsid w:val="007E7DAB"/>
    <w:rsid w:val="00801143"/>
    <w:rsid w:val="00831977"/>
    <w:rsid w:val="00842BDF"/>
    <w:rsid w:val="00844DCC"/>
    <w:rsid w:val="00871DB8"/>
    <w:rsid w:val="00887E05"/>
    <w:rsid w:val="008A171A"/>
    <w:rsid w:val="008F180B"/>
    <w:rsid w:val="008F48B9"/>
    <w:rsid w:val="009049BC"/>
    <w:rsid w:val="00954F11"/>
    <w:rsid w:val="009A1D7D"/>
    <w:rsid w:val="009D646A"/>
    <w:rsid w:val="00A633B0"/>
    <w:rsid w:val="00AA1166"/>
    <w:rsid w:val="00AA35A8"/>
    <w:rsid w:val="00AE562D"/>
    <w:rsid w:val="00B8453F"/>
    <w:rsid w:val="00B85473"/>
    <w:rsid w:val="00BB38B0"/>
    <w:rsid w:val="00BC3402"/>
    <w:rsid w:val="00BE5968"/>
    <w:rsid w:val="00C4276F"/>
    <w:rsid w:val="00C62E97"/>
    <w:rsid w:val="00CB3E40"/>
    <w:rsid w:val="00CB3F7F"/>
    <w:rsid w:val="00CD0C86"/>
    <w:rsid w:val="00CF22B3"/>
    <w:rsid w:val="00D64645"/>
    <w:rsid w:val="00D86385"/>
    <w:rsid w:val="00D95726"/>
    <w:rsid w:val="00DB472D"/>
    <w:rsid w:val="00DE0B8F"/>
    <w:rsid w:val="00DE401A"/>
    <w:rsid w:val="00DE5F88"/>
    <w:rsid w:val="00DF2298"/>
    <w:rsid w:val="00E02EF4"/>
    <w:rsid w:val="00E067BA"/>
    <w:rsid w:val="00E87F81"/>
    <w:rsid w:val="00EA6FDC"/>
    <w:rsid w:val="00EB74E8"/>
    <w:rsid w:val="00EC0F79"/>
    <w:rsid w:val="00EE2E5C"/>
    <w:rsid w:val="00EE5010"/>
    <w:rsid w:val="00F30552"/>
    <w:rsid w:val="00F33D82"/>
    <w:rsid w:val="00F46BDB"/>
    <w:rsid w:val="00FD4838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71A"/>
  </w:style>
  <w:style w:type="paragraph" w:styleId="1">
    <w:name w:val="heading 1"/>
    <w:basedOn w:val="a"/>
    <w:next w:val="a"/>
    <w:link w:val="10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4">
    <w:name w:val="heading 4"/>
    <w:basedOn w:val="a"/>
    <w:next w:val="a"/>
    <w:link w:val="40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6">
    <w:name w:val="heading 6"/>
    <w:basedOn w:val="a"/>
    <w:next w:val="a"/>
    <w:link w:val="60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331DCE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a7">
    <w:name w:val="כותרת עליונה תו"/>
    <w:basedOn w:val="a0"/>
    <w:link w:val="a6"/>
    <w:uiPriority w:val="99"/>
    <w:semiHidden/>
    <w:rsid w:val="00887E05"/>
  </w:style>
  <w:style w:type="paragraph" w:styleId="a8">
    <w:name w:val="footer"/>
    <w:basedOn w:val="a"/>
    <w:link w:val="a9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a9">
    <w:name w:val="כותרת תחתונה תו"/>
    <w:basedOn w:val="a0"/>
    <w:link w:val="a8"/>
    <w:uiPriority w:val="99"/>
    <w:semiHidden/>
    <w:rsid w:val="00887E05"/>
  </w:style>
  <w:style w:type="table" w:styleId="aa">
    <w:name w:val="Table Grid"/>
    <w:basedOn w:val="a1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ac">
    <w:name w:val="כותרת טקסט תו"/>
    <w:basedOn w:val="a0"/>
    <w:link w:val="ab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ad">
    <w:name w:val="Placeholder Text"/>
    <w:basedOn w:val="a0"/>
    <w:uiPriority w:val="99"/>
    <w:semiHidden/>
    <w:rsid w:val="002E7306"/>
    <w:rPr>
      <w:color w:val="808080"/>
    </w:rPr>
  </w:style>
  <w:style w:type="paragraph" w:styleId="ae">
    <w:name w:val="Subtitle"/>
    <w:basedOn w:val="a"/>
    <w:next w:val="a"/>
    <w:link w:val="af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af">
    <w:name w:val="כותרת משנה תו"/>
    <w:basedOn w:val="a0"/>
    <w:link w:val="ae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10">
    <w:name w:val="כותרת 1 תו"/>
    <w:basedOn w:val="a0"/>
    <w:link w:val="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20">
    <w:name w:val="כותרת 2 תו"/>
    <w:basedOn w:val="a0"/>
    <w:link w:val="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30">
    <w:name w:val="כותרת 3 תו"/>
    <w:basedOn w:val="a0"/>
    <w:link w:val="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40">
    <w:name w:val="כותרת 4 תו"/>
    <w:basedOn w:val="a0"/>
    <w:link w:val="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a"/>
    <w:next w:val="a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a"/>
    <w:next w:val="a"/>
    <w:link w:val="Contact2Char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a0"/>
    <w:link w:val="Contact1"/>
    <w:uiPriority w:val="29"/>
    <w:rsid w:val="00887E05"/>
    <w:rPr>
      <w:color w:val="FFFFFF" w:themeColor="background1"/>
    </w:rPr>
  </w:style>
  <w:style w:type="character" w:customStyle="1" w:styleId="50">
    <w:name w:val="כותרת 5 תו"/>
    <w:basedOn w:val="a0"/>
    <w:link w:val="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a0"/>
    <w:link w:val="Contact2"/>
    <w:uiPriority w:val="29"/>
    <w:rsid w:val="00887E05"/>
    <w:rPr>
      <w:b/>
      <w:color w:val="FFFFFF" w:themeColor="background1"/>
    </w:rPr>
  </w:style>
  <w:style w:type="character" w:customStyle="1" w:styleId="60">
    <w:name w:val="כותרת 6 תו"/>
    <w:basedOn w:val="a0"/>
    <w:link w:val="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AboutMe">
    <w:name w:val="AboutMe"/>
    <w:basedOn w:val="a"/>
    <w:next w:val="a"/>
    <w:link w:val="AboutMeChar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AboutMeChar">
    <w:name w:val="AboutMe Char"/>
    <w:basedOn w:val="a0"/>
    <w:link w:val="AboutMe"/>
    <w:uiPriority w:val="28"/>
    <w:rsid w:val="008A171A"/>
    <w:rPr>
      <w:color w:val="FFFFFF" w:themeColor="background1"/>
    </w:rPr>
  </w:style>
  <w:style w:type="character" w:styleId="Hyperlink">
    <w:name w:val="Hyperlink"/>
    <w:basedOn w:val="a0"/>
    <w:uiPriority w:val="99"/>
    <w:unhideWhenUsed/>
    <w:rsid w:val="00E02EF4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921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mayanatir.github.io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sv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www.linkedin.com/in/mayan-atir-73ba17177/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ayanat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image" Target="media/image7.svg"/><Relationship Id="rId10" Type="http://schemas.openxmlformats.org/officeDocument/2006/relationships/endnotes" Target="endnotes.xml"/><Relationship Id="rId19" Type="http://schemas.openxmlformats.org/officeDocument/2006/relationships/image" Target="media/image9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yan\Downloads\tf3381639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1D60C42B5C406D990A2BB4B5387AE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294154-CAF6-4553-B9C4-466552733892}"/>
      </w:docPartPr>
      <w:docPartBody>
        <w:p w:rsidR="005B7519" w:rsidRDefault="00206AAA">
          <w:pPr>
            <w:pStyle w:val="D21D60C42B5C406D990A2BB4B5387AEC"/>
          </w:pPr>
          <w:r>
            <w:t>A B O U T  M E</w:t>
          </w:r>
        </w:p>
      </w:docPartBody>
    </w:docPart>
    <w:docPart>
      <w:docPartPr>
        <w:name w:val="98019C65D8C94C5BBB154241D47E8F1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31A22A9-EB39-4A75-B5F4-A5BCFD1F69F5}"/>
      </w:docPartPr>
      <w:docPartBody>
        <w:p w:rsidR="005B7519" w:rsidRDefault="00206AAA">
          <w:pPr>
            <w:pStyle w:val="98019C65D8C94C5BBB154241D47E8F1D"/>
          </w:pPr>
          <w:r>
            <w:t>Experience</w:t>
          </w:r>
        </w:p>
      </w:docPartBody>
    </w:docPart>
    <w:docPart>
      <w:docPartPr>
        <w:name w:val="823BD9D6328C4442AF66B97EAAE2F55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15FE400-C264-48B8-B26F-7B94E5E4EB4F}"/>
      </w:docPartPr>
      <w:docPartBody>
        <w:p w:rsidR="005B7519" w:rsidRDefault="00206AAA">
          <w:pPr>
            <w:pStyle w:val="823BD9D6328C4442AF66B97EAAE2F55A"/>
          </w:pPr>
          <w:r>
            <w:t>C O N T A C T</w:t>
          </w:r>
        </w:p>
      </w:docPartBody>
    </w:docPart>
    <w:docPart>
      <w:docPartPr>
        <w:name w:val="4F9E1C9C954046889334B280C03C568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7DB16DF-5BB3-4B1E-98D6-28D060BC73E9}"/>
      </w:docPartPr>
      <w:docPartBody>
        <w:p w:rsidR="00987A14" w:rsidRDefault="006717D5" w:rsidP="006717D5">
          <w:pPr>
            <w:pStyle w:val="4F9E1C9C954046889334B280C03C5687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Awesome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07D"/>
    <w:rsid w:val="00064960"/>
    <w:rsid w:val="00206AAA"/>
    <w:rsid w:val="00544116"/>
    <w:rsid w:val="005861CF"/>
    <w:rsid w:val="005B7519"/>
    <w:rsid w:val="006717D5"/>
    <w:rsid w:val="0079307D"/>
    <w:rsid w:val="008D62F0"/>
    <w:rsid w:val="00987A14"/>
    <w:rsid w:val="00D138E5"/>
    <w:rsid w:val="00E4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21D60C42B5C406D990A2BB4B5387AEC">
    <w:name w:val="D21D60C42B5C406D990A2BB4B5387AEC"/>
    <w:pPr>
      <w:bidi/>
    </w:pPr>
  </w:style>
  <w:style w:type="paragraph" w:customStyle="1" w:styleId="0334A6F6DBD54683A69974CA4751380C">
    <w:name w:val="0334A6F6DBD54683A69974CA4751380C"/>
    <w:pPr>
      <w:bidi/>
    </w:pPr>
  </w:style>
  <w:style w:type="paragraph" w:customStyle="1" w:styleId="E3E6B4B5EDFB41AFA8F20AAEF3A44DB7">
    <w:name w:val="E3E6B4B5EDFB41AFA8F20AAEF3A44DB7"/>
    <w:pPr>
      <w:bidi/>
    </w:pPr>
  </w:style>
  <w:style w:type="paragraph" w:customStyle="1" w:styleId="EA48529CACD24737BA87C2E78AAC184C">
    <w:name w:val="EA48529CACD24737BA87C2E78AAC184C"/>
    <w:pPr>
      <w:bidi/>
    </w:pPr>
  </w:style>
  <w:style w:type="paragraph" w:customStyle="1" w:styleId="4E75B1C91379458C8C271F5FF8C00127">
    <w:name w:val="4E75B1C91379458C8C271F5FF8C00127"/>
    <w:pPr>
      <w:bidi/>
    </w:pPr>
  </w:style>
  <w:style w:type="paragraph" w:customStyle="1" w:styleId="98019C65D8C94C5BBB154241D47E8F1D">
    <w:name w:val="98019C65D8C94C5BBB154241D47E8F1D"/>
    <w:pPr>
      <w:bidi/>
    </w:pPr>
  </w:style>
  <w:style w:type="paragraph" w:customStyle="1" w:styleId="6A780B94E30643849C7C14825FB1BD48">
    <w:name w:val="6A780B94E30643849C7C14825FB1BD48"/>
    <w:pPr>
      <w:bidi/>
    </w:pPr>
  </w:style>
  <w:style w:type="paragraph" w:customStyle="1" w:styleId="D20423DECB784810876E935373DFD0DB">
    <w:name w:val="D20423DECB784810876E935373DFD0DB"/>
    <w:pPr>
      <w:bidi/>
    </w:pPr>
  </w:style>
  <w:style w:type="paragraph" w:customStyle="1" w:styleId="4E04B341957D453199047F1AA6E53338">
    <w:name w:val="4E04B341957D453199047F1AA6E53338"/>
    <w:pPr>
      <w:bidi/>
    </w:pPr>
  </w:style>
  <w:style w:type="paragraph" w:customStyle="1" w:styleId="2F8F67FB156243CCBDD0E32E848DA452">
    <w:name w:val="2F8F67FB156243CCBDD0E32E848DA452"/>
    <w:pPr>
      <w:bidi/>
    </w:pPr>
  </w:style>
  <w:style w:type="paragraph" w:customStyle="1" w:styleId="C3F58833F874446D90049C0EB359CDBE">
    <w:name w:val="C3F58833F874446D90049C0EB359CDBE"/>
    <w:pPr>
      <w:bidi/>
    </w:pPr>
  </w:style>
  <w:style w:type="paragraph" w:customStyle="1" w:styleId="9A7CD906734C413C9874402DF4A0B30A">
    <w:name w:val="9A7CD906734C413C9874402DF4A0B30A"/>
    <w:pPr>
      <w:bidi/>
    </w:pPr>
  </w:style>
  <w:style w:type="paragraph" w:customStyle="1" w:styleId="E3ADC015EF18495BBEC46DA2823104EA">
    <w:name w:val="E3ADC015EF18495BBEC46DA2823104EA"/>
    <w:pPr>
      <w:bidi/>
    </w:pPr>
  </w:style>
  <w:style w:type="paragraph" w:customStyle="1" w:styleId="89D4BBF4059745E3B0C3BE07CC335630">
    <w:name w:val="89D4BBF4059745E3B0C3BE07CC335630"/>
    <w:pPr>
      <w:bidi/>
    </w:pPr>
  </w:style>
  <w:style w:type="paragraph" w:customStyle="1" w:styleId="B4AA297EA3374C63BA5889D678E8414D">
    <w:name w:val="B4AA297EA3374C63BA5889D678E8414D"/>
    <w:pPr>
      <w:bidi/>
    </w:pPr>
  </w:style>
  <w:style w:type="paragraph" w:customStyle="1" w:styleId="0897EECE2FBF49528AD8098B9C5B1780">
    <w:name w:val="0897EECE2FBF49528AD8098B9C5B1780"/>
    <w:pPr>
      <w:bidi/>
    </w:pPr>
  </w:style>
  <w:style w:type="paragraph" w:customStyle="1" w:styleId="DB52B3F05F474C99A092B254EC13D2B1">
    <w:name w:val="DB52B3F05F474C99A092B254EC13D2B1"/>
    <w:pPr>
      <w:bidi/>
    </w:pPr>
  </w:style>
  <w:style w:type="paragraph" w:customStyle="1" w:styleId="C5E1370CABD04C199F0ECBE8CBE0AB36">
    <w:name w:val="C5E1370CABD04C199F0ECBE8CBE0AB36"/>
    <w:pPr>
      <w:bidi/>
    </w:pPr>
  </w:style>
  <w:style w:type="paragraph" w:customStyle="1" w:styleId="AAD9E4665C37404C931F3B7AC6C360B6">
    <w:name w:val="AAD9E4665C37404C931F3B7AC6C360B6"/>
    <w:pPr>
      <w:bidi/>
    </w:pPr>
  </w:style>
  <w:style w:type="paragraph" w:customStyle="1" w:styleId="AboutMe">
    <w:name w:val="AboutMe"/>
    <w:basedOn w:val="a"/>
    <w:next w:val="a"/>
    <w:link w:val="AboutMeChar"/>
    <w:uiPriority w:val="28"/>
    <w:qFormat/>
    <w:rsid w:val="0079307D"/>
    <w:pPr>
      <w:bidi w:val="0"/>
      <w:spacing w:before="120" w:after="0" w:line="264" w:lineRule="auto"/>
      <w:jc w:val="center"/>
    </w:pPr>
    <w:rPr>
      <w:rFonts w:eastAsiaTheme="minorHAnsi"/>
      <w:color w:val="FFFFFF" w:themeColor="background1"/>
      <w:sz w:val="24"/>
      <w:szCs w:val="24"/>
      <w:lang w:bidi="ar-SA"/>
    </w:rPr>
  </w:style>
  <w:style w:type="character" w:customStyle="1" w:styleId="AboutMeChar">
    <w:name w:val="AboutMe Char"/>
    <w:basedOn w:val="a0"/>
    <w:link w:val="AboutMe"/>
    <w:uiPriority w:val="28"/>
    <w:rsid w:val="0079307D"/>
    <w:rPr>
      <w:rFonts w:eastAsiaTheme="minorHAnsi"/>
      <w:color w:val="FFFFFF" w:themeColor="background1"/>
      <w:sz w:val="24"/>
      <w:szCs w:val="24"/>
      <w:lang w:bidi="ar-SA"/>
    </w:rPr>
  </w:style>
  <w:style w:type="paragraph" w:customStyle="1" w:styleId="61C4FD0329E048B8AF3729A2D53D058E">
    <w:name w:val="61C4FD0329E048B8AF3729A2D53D058E"/>
    <w:pPr>
      <w:bidi/>
    </w:pPr>
  </w:style>
  <w:style w:type="paragraph" w:customStyle="1" w:styleId="823BD9D6328C4442AF66B97EAAE2F55A">
    <w:name w:val="823BD9D6328C4442AF66B97EAAE2F55A"/>
    <w:pPr>
      <w:bidi/>
    </w:pPr>
  </w:style>
  <w:style w:type="paragraph" w:customStyle="1" w:styleId="24679DE7A91E45C0807B475DD2F36FCE">
    <w:name w:val="24679DE7A91E45C0807B475DD2F36FCE"/>
    <w:pPr>
      <w:bidi/>
    </w:pPr>
  </w:style>
  <w:style w:type="paragraph" w:customStyle="1" w:styleId="A866E9A04A91463C9591AB1CDBD34090">
    <w:name w:val="A866E9A04A91463C9591AB1CDBD34090"/>
    <w:pPr>
      <w:bidi/>
    </w:pPr>
  </w:style>
  <w:style w:type="paragraph" w:customStyle="1" w:styleId="4F074E62494F4664981FA0EC88FCEDB5">
    <w:name w:val="4F074E62494F4664981FA0EC88FCEDB5"/>
    <w:pPr>
      <w:bidi/>
    </w:pPr>
  </w:style>
  <w:style w:type="paragraph" w:customStyle="1" w:styleId="C3FD390475544E06B8D7FA9BB09FB2E0">
    <w:name w:val="C3FD390475544E06B8D7FA9BB09FB2E0"/>
    <w:pPr>
      <w:bidi/>
    </w:pPr>
  </w:style>
  <w:style w:type="paragraph" w:customStyle="1" w:styleId="92612F8E687A4F3CBAA9BF7F493D3E72">
    <w:name w:val="92612F8E687A4F3CBAA9BF7F493D3E72"/>
    <w:pPr>
      <w:bidi/>
    </w:pPr>
  </w:style>
  <w:style w:type="paragraph" w:customStyle="1" w:styleId="EF8C59020F28479D95198B532E27D2CE">
    <w:name w:val="EF8C59020F28479D95198B532E27D2CE"/>
    <w:pPr>
      <w:bidi/>
    </w:pPr>
  </w:style>
  <w:style w:type="paragraph" w:customStyle="1" w:styleId="98A0D024661E4DC58A0FD5A5162961E2">
    <w:name w:val="98A0D024661E4DC58A0FD5A5162961E2"/>
    <w:pPr>
      <w:bidi/>
    </w:pPr>
  </w:style>
  <w:style w:type="paragraph" w:customStyle="1" w:styleId="55E9B92F551A4E3FBDD9780792487DAC">
    <w:name w:val="55E9B92F551A4E3FBDD9780792487DAC"/>
    <w:pPr>
      <w:bidi/>
    </w:pPr>
  </w:style>
  <w:style w:type="paragraph" w:customStyle="1" w:styleId="3050E620633445D7B174C6A921EF13B8">
    <w:name w:val="3050E620633445D7B174C6A921EF13B8"/>
    <w:pPr>
      <w:bidi/>
    </w:pPr>
  </w:style>
  <w:style w:type="paragraph" w:customStyle="1" w:styleId="Contact1">
    <w:name w:val="Contact1"/>
    <w:basedOn w:val="a"/>
    <w:next w:val="a"/>
    <w:link w:val="Contact1Char"/>
    <w:uiPriority w:val="29"/>
    <w:qFormat/>
    <w:rsid w:val="0079307D"/>
    <w:pPr>
      <w:bidi w:val="0"/>
      <w:spacing w:after="0" w:line="264" w:lineRule="auto"/>
    </w:pPr>
    <w:rPr>
      <w:rFonts w:eastAsiaTheme="minorHAnsi"/>
      <w:color w:val="FFFFFF" w:themeColor="background1"/>
      <w:sz w:val="24"/>
      <w:szCs w:val="24"/>
      <w:lang w:bidi="ar-SA"/>
    </w:rPr>
  </w:style>
  <w:style w:type="character" w:customStyle="1" w:styleId="Contact1Char">
    <w:name w:val="Contact1 Char"/>
    <w:basedOn w:val="a0"/>
    <w:link w:val="Contact1"/>
    <w:uiPriority w:val="29"/>
    <w:rsid w:val="0079307D"/>
    <w:rPr>
      <w:rFonts w:eastAsiaTheme="minorHAnsi"/>
      <w:color w:val="FFFFFF" w:themeColor="background1"/>
      <w:sz w:val="24"/>
      <w:szCs w:val="24"/>
      <w:lang w:bidi="ar-SA"/>
    </w:rPr>
  </w:style>
  <w:style w:type="paragraph" w:customStyle="1" w:styleId="A49EB052FDEA429F97010DDF183E5AB8">
    <w:name w:val="A49EB052FDEA429F97010DDF183E5AB8"/>
    <w:pPr>
      <w:bidi/>
    </w:pPr>
  </w:style>
  <w:style w:type="paragraph" w:customStyle="1" w:styleId="378264FA68234942A4440972D5332F0F">
    <w:name w:val="378264FA68234942A4440972D5332F0F"/>
    <w:pPr>
      <w:bidi/>
    </w:pPr>
  </w:style>
  <w:style w:type="paragraph" w:customStyle="1" w:styleId="2CACD56B2255445EB086E022D3E49F9C">
    <w:name w:val="2CACD56B2255445EB086E022D3E49F9C"/>
    <w:pPr>
      <w:bidi/>
    </w:pPr>
  </w:style>
  <w:style w:type="paragraph" w:customStyle="1" w:styleId="96C1872B94314294B7F5E70D91EDD80D">
    <w:name w:val="96C1872B94314294B7F5E70D91EDD80D"/>
    <w:pPr>
      <w:bidi/>
    </w:pPr>
  </w:style>
  <w:style w:type="paragraph" w:customStyle="1" w:styleId="07EF0BCE6E2E461EBB98FAD82182F5F3">
    <w:name w:val="07EF0BCE6E2E461EBB98FAD82182F5F3"/>
    <w:pPr>
      <w:bidi/>
    </w:pPr>
  </w:style>
  <w:style w:type="paragraph" w:customStyle="1" w:styleId="CBB2A1C9C26B4E0F8577A0B6DF0D647C">
    <w:name w:val="CBB2A1C9C26B4E0F8577A0B6DF0D647C"/>
    <w:pPr>
      <w:bidi/>
    </w:pPr>
  </w:style>
  <w:style w:type="paragraph" w:customStyle="1" w:styleId="84C3CAA7925647C9BEC51C55D3BEA339">
    <w:name w:val="84C3CAA7925647C9BEC51C55D3BEA339"/>
    <w:rsid w:val="0079307D"/>
    <w:pPr>
      <w:bidi/>
    </w:pPr>
  </w:style>
  <w:style w:type="paragraph" w:customStyle="1" w:styleId="D64984067EB14F7CBA0B59342F23B254">
    <w:name w:val="D64984067EB14F7CBA0B59342F23B254"/>
    <w:rsid w:val="0079307D"/>
    <w:pPr>
      <w:bidi/>
    </w:pPr>
  </w:style>
  <w:style w:type="paragraph" w:customStyle="1" w:styleId="6D92CC52A08A4250B60ECDF8CDD84C51">
    <w:name w:val="6D92CC52A08A4250B60ECDF8CDD84C51"/>
    <w:rsid w:val="0079307D"/>
    <w:pPr>
      <w:bidi/>
    </w:pPr>
  </w:style>
  <w:style w:type="paragraph" w:customStyle="1" w:styleId="BFBA529A79C84411866330A0BC354B17">
    <w:name w:val="BFBA529A79C84411866330A0BC354B17"/>
    <w:rsid w:val="0079307D"/>
    <w:pPr>
      <w:bidi/>
    </w:pPr>
  </w:style>
  <w:style w:type="paragraph" w:customStyle="1" w:styleId="3D45D57DF13649A3A8377C04AEA1D9F7">
    <w:name w:val="3D45D57DF13649A3A8377C04AEA1D9F7"/>
    <w:rsid w:val="0079307D"/>
    <w:pPr>
      <w:bidi/>
    </w:pPr>
  </w:style>
  <w:style w:type="paragraph" w:customStyle="1" w:styleId="3B3CD394B2C640D38F5F386F83266ED1">
    <w:name w:val="3B3CD394B2C640D38F5F386F83266ED1"/>
    <w:rsid w:val="0079307D"/>
    <w:pPr>
      <w:bidi/>
    </w:pPr>
  </w:style>
  <w:style w:type="paragraph" w:customStyle="1" w:styleId="8B9417D109A7441B8DF651BA462E4D3F">
    <w:name w:val="8B9417D109A7441B8DF651BA462E4D3F"/>
    <w:rsid w:val="0079307D"/>
    <w:pPr>
      <w:bidi/>
    </w:pPr>
  </w:style>
  <w:style w:type="paragraph" w:customStyle="1" w:styleId="A93001D9AB454B6EA08A29D606C75816">
    <w:name w:val="A93001D9AB454B6EA08A29D606C75816"/>
    <w:rsid w:val="0079307D"/>
    <w:pPr>
      <w:bidi/>
    </w:pPr>
  </w:style>
  <w:style w:type="paragraph" w:customStyle="1" w:styleId="5BDCBC086CD048D982BCE8411CCCE174">
    <w:name w:val="5BDCBC086CD048D982BCE8411CCCE174"/>
    <w:rsid w:val="0079307D"/>
    <w:pPr>
      <w:bidi/>
    </w:pPr>
  </w:style>
  <w:style w:type="paragraph" w:customStyle="1" w:styleId="8EF0CA030A1C4FD28A47AAAEDC9C9C70">
    <w:name w:val="8EF0CA030A1C4FD28A47AAAEDC9C9C70"/>
    <w:rsid w:val="0079307D"/>
    <w:pPr>
      <w:bidi/>
    </w:pPr>
  </w:style>
  <w:style w:type="paragraph" w:customStyle="1" w:styleId="00B775D0F73D4695A879E4DACD71B2CC">
    <w:name w:val="00B775D0F73D4695A879E4DACD71B2CC"/>
    <w:rsid w:val="0079307D"/>
    <w:pPr>
      <w:bidi/>
    </w:pPr>
  </w:style>
  <w:style w:type="paragraph" w:customStyle="1" w:styleId="C8A7E9D3924E4AE1BF8A3A90A105C1E5">
    <w:name w:val="C8A7E9D3924E4AE1BF8A3A90A105C1E5"/>
    <w:rsid w:val="0079307D"/>
    <w:pPr>
      <w:bidi/>
    </w:pPr>
  </w:style>
  <w:style w:type="paragraph" w:customStyle="1" w:styleId="45FAA4727CA340F188580FA0ABCE77BA">
    <w:name w:val="45FAA4727CA340F188580FA0ABCE77BA"/>
    <w:rsid w:val="0079307D"/>
    <w:pPr>
      <w:bidi/>
    </w:pPr>
  </w:style>
  <w:style w:type="paragraph" w:customStyle="1" w:styleId="45F0D6E4E98549CCA8AC25A89A25AC8D">
    <w:name w:val="45F0D6E4E98549CCA8AC25A89A25AC8D"/>
    <w:rsid w:val="0079307D"/>
    <w:pPr>
      <w:bidi/>
    </w:pPr>
  </w:style>
  <w:style w:type="paragraph" w:customStyle="1" w:styleId="30F691CB1AC84B1495D77FE0E82DCC98">
    <w:name w:val="30F691CB1AC84B1495D77FE0E82DCC98"/>
    <w:rsid w:val="0079307D"/>
    <w:pPr>
      <w:bidi/>
    </w:pPr>
  </w:style>
  <w:style w:type="paragraph" w:customStyle="1" w:styleId="D15D571F506246BC96AE05D3B6BB2B22">
    <w:name w:val="D15D571F506246BC96AE05D3B6BB2B22"/>
    <w:rsid w:val="0079307D"/>
    <w:pPr>
      <w:bidi/>
    </w:pPr>
  </w:style>
  <w:style w:type="paragraph" w:customStyle="1" w:styleId="E7F703F8BF0F42D6B863646C3767059B">
    <w:name w:val="E7F703F8BF0F42D6B863646C3767059B"/>
    <w:rsid w:val="0079307D"/>
    <w:pPr>
      <w:bidi/>
    </w:pPr>
  </w:style>
  <w:style w:type="paragraph" w:customStyle="1" w:styleId="FA91F2ACFE89489CA9540E16E14C46EE">
    <w:name w:val="FA91F2ACFE89489CA9540E16E14C46EE"/>
    <w:rsid w:val="0079307D"/>
    <w:pPr>
      <w:bidi/>
    </w:pPr>
  </w:style>
  <w:style w:type="paragraph" w:customStyle="1" w:styleId="89A8AFE5715C49FE8E17D0ABCC36AD04">
    <w:name w:val="89A8AFE5715C49FE8E17D0ABCC36AD04"/>
    <w:rsid w:val="0079307D"/>
    <w:pPr>
      <w:bidi/>
    </w:pPr>
  </w:style>
  <w:style w:type="paragraph" w:customStyle="1" w:styleId="ED6F03AA266F4648A7F33723D58871F0">
    <w:name w:val="ED6F03AA266F4648A7F33723D58871F0"/>
    <w:rsid w:val="0079307D"/>
    <w:pPr>
      <w:bidi/>
    </w:pPr>
  </w:style>
  <w:style w:type="paragraph" w:customStyle="1" w:styleId="A10CFEB5D8D44E8E80C3C72E8810CAC7">
    <w:name w:val="A10CFEB5D8D44E8E80C3C72E8810CAC7"/>
    <w:rsid w:val="0079307D"/>
    <w:pPr>
      <w:bidi/>
    </w:pPr>
  </w:style>
  <w:style w:type="paragraph" w:customStyle="1" w:styleId="9CB00FEC376940CE83ECB12CF2A465D3">
    <w:name w:val="9CB00FEC376940CE83ECB12CF2A465D3"/>
    <w:rsid w:val="0079307D"/>
    <w:pPr>
      <w:bidi/>
    </w:pPr>
  </w:style>
  <w:style w:type="paragraph" w:customStyle="1" w:styleId="3C749082D08B4AC4A7B3A39471BDBE6B">
    <w:name w:val="3C749082D08B4AC4A7B3A39471BDBE6B"/>
    <w:rsid w:val="0079307D"/>
    <w:pPr>
      <w:bidi/>
    </w:pPr>
  </w:style>
  <w:style w:type="paragraph" w:customStyle="1" w:styleId="CE91B32FC6344E769AE0247E03551CEF">
    <w:name w:val="CE91B32FC6344E769AE0247E03551CEF"/>
    <w:rsid w:val="0079307D"/>
    <w:pPr>
      <w:bidi/>
    </w:pPr>
  </w:style>
  <w:style w:type="paragraph" w:customStyle="1" w:styleId="4E24974DEA2540BBBCE0FAC1B2D8DEFC">
    <w:name w:val="4E24974DEA2540BBBCE0FAC1B2D8DEFC"/>
    <w:rsid w:val="0079307D"/>
    <w:pPr>
      <w:bidi/>
    </w:pPr>
  </w:style>
  <w:style w:type="paragraph" w:customStyle="1" w:styleId="227B7D367CB045C7B06EAAB8F1B553AC">
    <w:name w:val="227B7D367CB045C7B06EAAB8F1B553AC"/>
    <w:rsid w:val="0079307D"/>
    <w:pPr>
      <w:bidi/>
    </w:pPr>
  </w:style>
  <w:style w:type="paragraph" w:customStyle="1" w:styleId="DAF953E22CC0461DBE9ED6131EC6B868">
    <w:name w:val="DAF953E22CC0461DBE9ED6131EC6B868"/>
    <w:rsid w:val="0079307D"/>
    <w:pPr>
      <w:bidi/>
    </w:pPr>
  </w:style>
  <w:style w:type="paragraph" w:customStyle="1" w:styleId="2F4F087670EE431D929A8ECECA0578FC">
    <w:name w:val="2F4F087670EE431D929A8ECECA0578FC"/>
    <w:rsid w:val="0079307D"/>
    <w:pPr>
      <w:bidi/>
    </w:pPr>
  </w:style>
  <w:style w:type="paragraph" w:customStyle="1" w:styleId="084DF45D2A034A84A5D2FB9FA3614839">
    <w:name w:val="084DF45D2A034A84A5D2FB9FA3614839"/>
    <w:rsid w:val="0079307D"/>
    <w:pPr>
      <w:bidi/>
    </w:pPr>
  </w:style>
  <w:style w:type="paragraph" w:customStyle="1" w:styleId="7D4CCB9266BC4DA58294012F62F5EC41">
    <w:name w:val="7D4CCB9266BC4DA58294012F62F5EC41"/>
    <w:rsid w:val="0079307D"/>
    <w:pPr>
      <w:bidi/>
    </w:pPr>
  </w:style>
  <w:style w:type="paragraph" w:customStyle="1" w:styleId="23605BCAFAA64276988EE96AFA36F5A3">
    <w:name w:val="23605BCAFAA64276988EE96AFA36F5A3"/>
    <w:rsid w:val="0079307D"/>
    <w:pPr>
      <w:bidi/>
    </w:pPr>
  </w:style>
  <w:style w:type="paragraph" w:customStyle="1" w:styleId="FEC747069FF84763931BCDFB03E27259">
    <w:name w:val="FEC747069FF84763931BCDFB03E27259"/>
    <w:rsid w:val="0079307D"/>
    <w:pPr>
      <w:bidi/>
    </w:pPr>
  </w:style>
  <w:style w:type="paragraph" w:customStyle="1" w:styleId="01C10FA4DD10403ABAC9A03B53C9E3D0">
    <w:name w:val="01C10FA4DD10403ABAC9A03B53C9E3D0"/>
    <w:rsid w:val="0079307D"/>
    <w:pPr>
      <w:bidi/>
    </w:pPr>
  </w:style>
  <w:style w:type="paragraph" w:customStyle="1" w:styleId="7FF68338F3344E629B7353F41558A856">
    <w:name w:val="7FF68338F3344E629B7353F41558A856"/>
    <w:rsid w:val="0079307D"/>
    <w:pPr>
      <w:bidi/>
    </w:pPr>
  </w:style>
  <w:style w:type="paragraph" w:customStyle="1" w:styleId="E19937470EE543FA84FB75295CC5A3A8">
    <w:name w:val="E19937470EE543FA84FB75295CC5A3A8"/>
    <w:rsid w:val="0079307D"/>
    <w:pPr>
      <w:bidi/>
    </w:pPr>
  </w:style>
  <w:style w:type="paragraph" w:customStyle="1" w:styleId="4946C4C2196348ED84B16ABFD5DBAB3A">
    <w:name w:val="4946C4C2196348ED84B16ABFD5DBAB3A"/>
    <w:rsid w:val="0079307D"/>
    <w:pPr>
      <w:bidi/>
    </w:pPr>
  </w:style>
  <w:style w:type="paragraph" w:customStyle="1" w:styleId="4F9E1C9C954046889334B280C03C5687">
    <w:name w:val="4F9E1C9C954046889334B280C03C5687"/>
    <w:rsid w:val="006717D5"/>
    <w:pPr>
      <w:bidi/>
    </w:pPr>
  </w:style>
  <w:style w:type="paragraph" w:customStyle="1" w:styleId="50F7F8FF2BED4B0DB9510FF4D47C583F">
    <w:name w:val="50F7F8FF2BED4B0DB9510FF4D47C583F"/>
    <w:rsid w:val="00987A14"/>
    <w:pPr>
      <w:bidi/>
    </w:pPr>
  </w:style>
  <w:style w:type="paragraph" w:customStyle="1" w:styleId="4A52570150E44545830567919390DF27">
    <w:name w:val="4A52570150E44545830567919390DF27"/>
    <w:rsid w:val="00987A14"/>
    <w:pPr>
      <w:bidi/>
    </w:pPr>
  </w:style>
  <w:style w:type="paragraph" w:customStyle="1" w:styleId="1027B5FB33A14CFFB091AC2F6619A810">
    <w:name w:val="1027B5FB33A14CFFB091AC2F6619A810"/>
    <w:rsid w:val="00987A14"/>
    <w:pPr>
      <w:bidi/>
    </w:pPr>
  </w:style>
  <w:style w:type="paragraph" w:customStyle="1" w:styleId="9337AA06C28649F7BFE4ABD969F81AA1">
    <w:name w:val="9337AA06C28649F7BFE4ABD969F81AA1"/>
    <w:rsid w:val="00987A14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CECDDF-0470-4E3C-AABB-69366579E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2A0ED9-2391-4A05-BC12-9CE10F8C80A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6F1EE27-5DCD-4919-A0F5-6C11B6D080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89B5E9-81CE-4D30-9D14-AFEE73C78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tf33816397</Template>
  <TotalTime>0</TotalTime>
  <Pages>1</Pages>
  <Words>217</Words>
  <Characters>1087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2019-11-05T07:47:00Z</dcterms:created>
  <dcterms:modified xsi:type="dcterms:W3CDTF">2019-11-05T08:26:00Z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